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947FC2" w14:textId="77777777" w:rsidR="00C35014" w:rsidRPr="006F3A1D" w:rsidRDefault="0000258A" w:rsidP="0000258A">
      <w:pPr>
        <w:jc w:val="center"/>
        <w:rPr>
          <w:rFonts w:eastAsia="Times New Roman" w:cstheme="minorHAnsi"/>
        </w:rPr>
      </w:pPr>
      <w:r>
        <w:rPr>
          <w:noProof/>
        </w:rPr>
        <w:drawing>
          <wp:inline distT="0" distB="0" distL="0" distR="0" wp14:anchorId="5C88DEAD" wp14:editId="09D37B9A">
            <wp:extent cx="2680447" cy="1071891"/>
            <wp:effectExtent l="0" t="0" r="0" b="0"/>
            <wp:docPr id="2" name="Picture 2" descr="Black NetApp logo, registered trademark, RGB 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0447" cy="1071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5F863" w14:textId="77777777" w:rsidR="00DF11AB" w:rsidRDefault="00DF11AB" w:rsidP="00C50BB1">
      <w:pPr>
        <w:jc w:val="center"/>
        <w:rPr>
          <w:rFonts w:cs="Arial"/>
          <w:b/>
          <w:bCs/>
          <w:sz w:val="56"/>
          <w:szCs w:val="56"/>
        </w:rPr>
      </w:pPr>
      <w:r w:rsidRPr="0044281E">
        <w:rPr>
          <w:rFonts w:cs="Arial"/>
          <w:b/>
          <w:bCs/>
          <w:sz w:val="56"/>
          <w:szCs w:val="56"/>
        </w:rPr>
        <w:t>ROOT CAUSE ANALYSIS</w:t>
      </w:r>
    </w:p>
    <w:p w14:paraId="6D46CFAB" w14:textId="77777777" w:rsidR="00171173" w:rsidRPr="00171173" w:rsidRDefault="00171173" w:rsidP="00C50BB1">
      <w:pPr>
        <w:jc w:val="center"/>
        <w:rPr>
          <w:rFonts w:cs="Arial"/>
          <w:b/>
          <w:bCs/>
        </w:rPr>
      </w:pPr>
    </w:p>
    <w:tbl>
      <w:tblPr>
        <w:tblStyle w:val="TableGrid"/>
        <w:tblW w:w="0" w:type="auto"/>
        <w:jc w:val="center"/>
        <w:tblBorders>
          <w:top w:val="single" w:sz="24" w:space="0" w:color="auto"/>
          <w:left w:val="none" w:sz="0" w:space="0" w:color="auto"/>
          <w:bottom w:val="single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18"/>
      </w:tblGrid>
      <w:tr w:rsidR="00B63059" w:rsidRPr="00446DE4" w14:paraId="377DF236" w14:textId="77777777" w:rsidTr="252ECD2B">
        <w:trPr>
          <w:trHeight w:hRule="exact" w:val="151"/>
          <w:jc w:val="center"/>
        </w:trPr>
        <w:tc>
          <w:tcPr>
            <w:tcW w:w="9518" w:type="dxa"/>
            <w:tcBorders>
              <w:top w:val="single" w:sz="24" w:space="0" w:color="auto"/>
              <w:bottom w:val="nil"/>
            </w:tcBorders>
          </w:tcPr>
          <w:p w14:paraId="5099CDEE" w14:textId="77777777" w:rsidR="00B63059" w:rsidRPr="0046333F" w:rsidRDefault="00B63059" w:rsidP="00BE1A8C">
            <w:pPr>
              <w:ind w:right="-757"/>
              <w:jc w:val="center"/>
              <w:rPr>
                <w:rFonts w:cs="Arial"/>
                <w:b/>
                <w:bCs/>
                <w:color w:val="2F5496" w:themeColor="accent1" w:themeShade="BF"/>
                <w:sz w:val="40"/>
                <w:szCs w:val="40"/>
              </w:rPr>
            </w:pPr>
          </w:p>
        </w:tc>
      </w:tr>
      <w:tr w:rsidR="00FC2DC1" w:rsidRPr="00446DE4" w14:paraId="561A4511" w14:textId="77777777" w:rsidTr="252ECD2B">
        <w:trPr>
          <w:trHeight w:val="3101"/>
          <w:jc w:val="center"/>
        </w:trPr>
        <w:tc>
          <w:tcPr>
            <w:tcW w:w="9518" w:type="dxa"/>
          </w:tcPr>
          <w:p w14:paraId="75C1D7C8" w14:textId="77777777" w:rsidR="00C5186C" w:rsidRPr="00C3196B" w:rsidRDefault="00C5186C" w:rsidP="00C3196B">
            <w:pPr>
              <w:jc w:val="center"/>
              <w:rPr>
                <w:rFonts w:cs="Arial"/>
                <w:b/>
                <w:bCs/>
                <w:color w:val="2F5496" w:themeColor="accent1" w:themeShade="BF"/>
                <w:sz w:val="40"/>
                <w:szCs w:val="40"/>
              </w:rPr>
            </w:pPr>
            <w:r w:rsidRPr="0044281E">
              <w:rPr>
                <w:rFonts w:cs="Arial"/>
                <w:b/>
                <w:bCs/>
                <w:color w:val="2F5496" w:themeColor="accent1" w:themeShade="BF"/>
                <w:sz w:val="40"/>
                <w:szCs w:val="40"/>
              </w:rPr>
              <w:t>Issue Tracking Number</w:t>
            </w:r>
          </w:p>
          <w:p w14:paraId="28800F84" w14:textId="44F67A3E" w:rsidR="00C5186C" w:rsidRPr="002902D2" w:rsidRDefault="00C5186C" w:rsidP="002902D2">
            <w:pPr>
              <w:jc w:val="center"/>
              <w:rPr>
                <w:rFonts w:cs="Arial"/>
                <w:b/>
                <w:bCs/>
              </w:rPr>
            </w:pPr>
            <w:r w:rsidRPr="252ECD2B">
              <w:rPr>
                <w:rFonts w:cs="Arial"/>
              </w:rPr>
              <w:t>Case</w:t>
            </w:r>
            <w:r w:rsidR="00AD7A0D" w:rsidRPr="252ECD2B">
              <w:rPr>
                <w:rFonts w:cs="Arial"/>
              </w:rPr>
              <w:t xml:space="preserve"> </w:t>
            </w:r>
            <w:r w:rsidR="00B6602A">
              <w:rPr>
                <w:rFonts w:cs="Arial"/>
              </w:rPr>
              <w:t xml:space="preserve">&lt;support case </w:t>
            </w:r>
            <w:proofErr w:type="spellStart"/>
            <w:r w:rsidR="00B6602A">
              <w:rPr>
                <w:rFonts w:cs="Arial"/>
              </w:rPr>
              <w:t>numer</w:t>
            </w:r>
            <w:proofErr w:type="spellEnd"/>
            <w:r w:rsidR="00B6602A">
              <w:rPr>
                <w:rFonts w:cs="Arial"/>
              </w:rPr>
              <w:t xml:space="preserve">&gt; </w:t>
            </w:r>
            <w:r w:rsidRPr="252ECD2B">
              <w:rPr>
                <w:rFonts w:cs="Arial"/>
              </w:rPr>
              <w:t>(</w:t>
            </w:r>
            <w:r w:rsidR="00B6602A">
              <w:rPr>
                <w:rFonts w:cs="Arial"/>
              </w:rPr>
              <w:t>&lt; CPE-XXXX number &gt;</w:t>
            </w:r>
            <w:r w:rsidR="007E26EB" w:rsidRPr="252ECD2B">
              <w:rPr>
                <w:rFonts w:cs="Arial"/>
              </w:rPr>
              <w:t xml:space="preserve"> / </w:t>
            </w:r>
            <w:r w:rsidR="00B6602A">
              <w:rPr>
                <w:rFonts w:cs="Arial"/>
              </w:rPr>
              <w:t>&lt;CONTAP-</w:t>
            </w:r>
            <w:proofErr w:type="spellStart"/>
            <w:r w:rsidR="00B6602A">
              <w:rPr>
                <w:rFonts w:cs="Arial"/>
              </w:rPr>
              <w:t>xxxxx</w:t>
            </w:r>
            <w:proofErr w:type="spellEnd"/>
            <w:r w:rsidR="00B6602A">
              <w:rPr>
                <w:rFonts w:cs="Arial"/>
              </w:rPr>
              <w:t xml:space="preserve"> number </w:t>
            </w:r>
            <w:r w:rsidR="007E26EB" w:rsidRPr="252ECD2B">
              <w:rPr>
                <w:rFonts w:cs="Arial"/>
              </w:rPr>
              <w:t>CONTAP-</w:t>
            </w:r>
            <w:proofErr w:type="spellStart"/>
            <w:r w:rsidR="00237E67">
              <w:rPr>
                <w:rFonts w:cs="Arial"/>
              </w:rPr>
              <w:t>xxxxxx</w:t>
            </w:r>
            <w:proofErr w:type="spellEnd"/>
          </w:p>
          <w:p w14:paraId="53DFF82B" w14:textId="77777777" w:rsidR="00C5186C" w:rsidRPr="0044281E" w:rsidRDefault="00C5186C" w:rsidP="00C5186C">
            <w:pPr>
              <w:jc w:val="center"/>
              <w:rPr>
                <w:rFonts w:cs="Arial"/>
              </w:rPr>
            </w:pPr>
          </w:p>
          <w:p w14:paraId="524072D2" w14:textId="77777777" w:rsidR="00C5186C" w:rsidRPr="0044281E" w:rsidRDefault="00C5186C" w:rsidP="00C5186C">
            <w:pPr>
              <w:jc w:val="center"/>
              <w:rPr>
                <w:rFonts w:cs="Arial"/>
                <w:b/>
                <w:bCs/>
                <w:color w:val="2F5496" w:themeColor="accent1" w:themeShade="BF"/>
                <w:sz w:val="40"/>
                <w:szCs w:val="40"/>
              </w:rPr>
            </w:pPr>
            <w:r w:rsidRPr="252ECD2B">
              <w:rPr>
                <w:rFonts w:cs="Arial"/>
                <w:b/>
                <w:bCs/>
                <w:color w:val="2F5496" w:themeColor="accent1" w:themeShade="BF"/>
                <w:sz w:val="40"/>
                <w:szCs w:val="40"/>
              </w:rPr>
              <w:t>Issue Synopsis</w:t>
            </w:r>
          </w:p>
          <w:p w14:paraId="0D81BD08" w14:textId="4779FA37" w:rsidR="71864915" w:rsidRDefault="00B6602A" w:rsidP="252ECD2B">
            <w:pPr>
              <w:spacing w:line="259" w:lineRule="auto"/>
              <w:jc w:val="center"/>
            </w:pPr>
            <w:r>
              <w:t>&lt; one line problem synopsis &gt;</w:t>
            </w:r>
          </w:p>
          <w:p w14:paraId="453D8E1C" w14:textId="77777777" w:rsidR="00F8117A" w:rsidRPr="0044281E" w:rsidRDefault="00F8117A" w:rsidP="00047F87">
            <w:pPr>
              <w:jc w:val="center"/>
              <w:rPr>
                <w:rFonts w:cs="Arial"/>
              </w:rPr>
            </w:pPr>
          </w:p>
          <w:p w14:paraId="65819678" w14:textId="77777777" w:rsidR="00F8117A" w:rsidRPr="0044281E" w:rsidRDefault="00F8117A" w:rsidP="00047F87">
            <w:pPr>
              <w:jc w:val="center"/>
              <w:rPr>
                <w:rFonts w:cs="Arial"/>
              </w:rPr>
            </w:pPr>
            <w:r w:rsidRPr="252ECD2B">
              <w:rPr>
                <w:rFonts w:eastAsiaTheme="majorEastAsia" w:cs="Arial"/>
                <w:b/>
                <w:bCs/>
                <w:color w:val="2F5496" w:themeColor="accent1" w:themeShade="BF"/>
                <w:sz w:val="40"/>
                <w:szCs w:val="40"/>
              </w:rPr>
              <w:t>Customer</w:t>
            </w:r>
          </w:p>
          <w:p w14:paraId="377672AE" w14:textId="4CB09E24" w:rsidR="002C73F5" w:rsidRPr="0044281E" w:rsidRDefault="00B6602A" w:rsidP="252ECD2B">
            <w:pPr>
              <w:spacing w:line="259" w:lineRule="auto"/>
              <w:jc w:val="center"/>
            </w:pPr>
            <w:r>
              <w:t>&lt; customer name &gt;</w:t>
            </w:r>
          </w:p>
        </w:tc>
      </w:tr>
      <w:tr w:rsidR="001C4D78" w:rsidRPr="00446DE4" w14:paraId="34773953" w14:textId="77777777" w:rsidTr="252ECD2B">
        <w:trPr>
          <w:trHeight w:hRule="exact" w:val="151"/>
          <w:jc w:val="center"/>
        </w:trPr>
        <w:tc>
          <w:tcPr>
            <w:tcW w:w="9518" w:type="dxa"/>
            <w:tcBorders>
              <w:top w:val="single" w:sz="24" w:space="0" w:color="auto"/>
              <w:bottom w:val="nil"/>
            </w:tcBorders>
          </w:tcPr>
          <w:p w14:paraId="48D87E6F" w14:textId="77777777" w:rsidR="001C4D78" w:rsidRPr="0046333F" w:rsidRDefault="001C4D78" w:rsidP="00776E6A">
            <w:pPr>
              <w:ind w:right="-757"/>
              <w:jc w:val="center"/>
              <w:rPr>
                <w:rFonts w:cs="Arial"/>
                <w:b/>
                <w:bCs/>
                <w:color w:val="2F5496" w:themeColor="accent1" w:themeShade="BF"/>
                <w:sz w:val="40"/>
                <w:szCs w:val="40"/>
              </w:rPr>
            </w:pPr>
          </w:p>
        </w:tc>
      </w:tr>
    </w:tbl>
    <w:p w14:paraId="5CDEE630" w14:textId="77777777" w:rsidR="00085093" w:rsidRDefault="00890A4C" w:rsidP="00220D2E">
      <w:pPr>
        <w:pStyle w:val="Heading1"/>
        <w:numPr>
          <w:ilvl w:val="0"/>
          <w:numId w:val="0"/>
        </w:numPr>
        <w:ind w:left="90"/>
        <w:rPr>
          <w:rStyle w:val="Strong"/>
          <w:sz w:val="44"/>
          <w:szCs w:val="44"/>
        </w:rPr>
      </w:pPr>
      <w:bookmarkStart w:id="0" w:name="_Toc67932135"/>
      <w:r w:rsidRPr="00090DF2">
        <w:rPr>
          <w:rStyle w:val="Strong"/>
          <w:sz w:val="44"/>
          <w:szCs w:val="44"/>
        </w:rPr>
        <w:t>Executiv</w:t>
      </w:r>
      <w:r w:rsidR="00BB4BA2" w:rsidRPr="00090DF2">
        <w:rPr>
          <w:rStyle w:val="Strong"/>
          <w:sz w:val="44"/>
          <w:szCs w:val="44"/>
        </w:rPr>
        <w:t>e Summary</w:t>
      </w:r>
      <w:bookmarkEnd w:id="0"/>
    </w:p>
    <w:p w14:paraId="6E31B2C0" w14:textId="77777777" w:rsidR="00514B4B" w:rsidRPr="00AF05EF" w:rsidRDefault="00514B4B" w:rsidP="00514B4B">
      <w:pPr>
        <w:rPr>
          <w:sz w:val="22"/>
          <w:szCs w:val="22"/>
        </w:rPr>
      </w:pPr>
    </w:p>
    <w:p w14:paraId="5519A968" w14:textId="77777777" w:rsidR="00514B4B" w:rsidRDefault="00514B4B">
      <w:pPr>
        <w:rPr>
          <w:color w:val="C00000"/>
          <w:sz w:val="22"/>
          <w:szCs w:val="22"/>
        </w:rPr>
      </w:pPr>
      <w:r>
        <w:rPr>
          <w:color w:val="C00000"/>
          <w:sz w:val="22"/>
          <w:szCs w:val="22"/>
        </w:rPr>
        <w:br w:type="page"/>
      </w:r>
    </w:p>
    <w:p w14:paraId="5484EF98" w14:textId="77777777" w:rsidR="00514B4B" w:rsidRPr="00514B4B" w:rsidRDefault="00514B4B" w:rsidP="00514B4B">
      <w:pPr>
        <w:rPr>
          <w:color w:val="C00000"/>
          <w:sz w:val="22"/>
          <w:szCs w:val="22"/>
        </w:rPr>
      </w:pPr>
    </w:p>
    <w:sdt>
      <w:sdtPr>
        <w:rPr>
          <w:b/>
          <w:bCs/>
          <w:sz w:val="22"/>
          <w:szCs w:val="22"/>
        </w:rPr>
        <w:id w:val="448593211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14:paraId="0AE87AE1" w14:textId="77777777" w:rsidR="00E221D3" w:rsidRPr="00573323" w:rsidRDefault="00E221D3" w:rsidP="003F0066">
          <w:pPr>
            <w:jc w:val="center"/>
            <w:rPr>
              <w:rFonts w:cstheme="minorHAnsi"/>
              <w:sz w:val="22"/>
              <w:szCs w:val="22"/>
            </w:rPr>
          </w:pPr>
          <w:r w:rsidRPr="00573323">
            <w:rPr>
              <w:rFonts w:cstheme="minorHAnsi"/>
              <w:sz w:val="22"/>
              <w:szCs w:val="22"/>
            </w:rPr>
            <w:t>Table of Contents</w:t>
          </w:r>
        </w:p>
        <w:p w14:paraId="13BEC95B" w14:textId="77777777" w:rsidR="00531ED7" w:rsidRPr="00573323" w:rsidRDefault="00E221D3">
          <w:pPr>
            <w:pStyle w:val="TOC1"/>
            <w:tabs>
              <w:tab w:val="right" w:leader="dot" w:pos="10070"/>
            </w:tabs>
            <w:rPr>
              <w:rFonts w:asciiTheme="minorHAnsi" w:eastAsiaTheme="minorEastAsia" w:hAnsiTheme="minorHAnsi" w:cstheme="minorHAnsi"/>
              <w:bCs w:val="0"/>
              <w:caps w:val="0"/>
              <w:noProof/>
              <w:szCs w:val="22"/>
            </w:rPr>
          </w:pPr>
          <w:r w:rsidRPr="00573323">
            <w:rPr>
              <w:rFonts w:asciiTheme="minorHAnsi" w:hAnsiTheme="minorHAnsi" w:cstheme="minorHAnsi"/>
              <w:b/>
              <w:bCs w:val="0"/>
              <w:szCs w:val="22"/>
            </w:rPr>
            <w:fldChar w:fldCharType="begin"/>
          </w:r>
          <w:r w:rsidRPr="00573323">
            <w:rPr>
              <w:rFonts w:asciiTheme="minorHAnsi" w:hAnsiTheme="minorHAnsi" w:cstheme="minorHAnsi"/>
              <w:bCs w:val="0"/>
              <w:szCs w:val="22"/>
            </w:rPr>
            <w:instrText xml:space="preserve"> TOC \o "1-3" \h \z \u </w:instrText>
          </w:r>
          <w:r w:rsidRPr="00573323">
            <w:rPr>
              <w:rFonts w:asciiTheme="minorHAnsi" w:hAnsiTheme="minorHAnsi" w:cstheme="minorHAnsi"/>
              <w:b/>
              <w:bCs w:val="0"/>
              <w:szCs w:val="22"/>
            </w:rPr>
            <w:fldChar w:fldCharType="separate"/>
          </w:r>
          <w:hyperlink w:anchor="_Toc67932135" w:history="1">
            <w:r w:rsidR="00531ED7" w:rsidRPr="00573323">
              <w:rPr>
                <w:rStyle w:val="Hyperlink"/>
                <w:rFonts w:asciiTheme="minorHAnsi" w:hAnsiTheme="minorHAnsi" w:cstheme="minorHAnsi"/>
                <w:b/>
                <w:noProof/>
                <w:szCs w:val="22"/>
              </w:rPr>
              <w:t>Executive Summary</w:t>
            </w:r>
            <w:r w:rsidR="00531ED7" w:rsidRPr="00573323">
              <w:rPr>
                <w:rFonts w:asciiTheme="minorHAnsi" w:hAnsiTheme="minorHAnsi" w:cstheme="minorHAnsi"/>
                <w:noProof/>
                <w:webHidden/>
                <w:szCs w:val="22"/>
              </w:rPr>
              <w:tab/>
            </w:r>
            <w:r w:rsidR="00531ED7" w:rsidRPr="00573323">
              <w:rPr>
                <w:rFonts w:asciiTheme="minorHAnsi" w:hAnsiTheme="minorHAnsi" w:cstheme="minorHAnsi"/>
                <w:noProof/>
                <w:webHidden/>
                <w:szCs w:val="22"/>
              </w:rPr>
              <w:fldChar w:fldCharType="begin"/>
            </w:r>
            <w:r w:rsidR="00531ED7" w:rsidRPr="00573323">
              <w:rPr>
                <w:rFonts w:asciiTheme="minorHAnsi" w:hAnsiTheme="minorHAnsi" w:cstheme="minorHAnsi"/>
                <w:noProof/>
                <w:webHidden/>
                <w:szCs w:val="22"/>
              </w:rPr>
              <w:instrText xml:space="preserve"> PAGEREF _Toc67932135 \h </w:instrText>
            </w:r>
            <w:r w:rsidR="00531ED7" w:rsidRPr="00573323">
              <w:rPr>
                <w:rFonts w:asciiTheme="minorHAnsi" w:hAnsiTheme="minorHAnsi" w:cstheme="minorHAnsi"/>
                <w:noProof/>
                <w:webHidden/>
                <w:szCs w:val="22"/>
              </w:rPr>
            </w:r>
            <w:r w:rsidR="00531ED7" w:rsidRPr="00573323">
              <w:rPr>
                <w:rFonts w:asciiTheme="minorHAnsi" w:hAnsiTheme="minorHAnsi" w:cstheme="minorHAnsi"/>
                <w:noProof/>
                <w:webHidden/>
                <w:szCs w:val="22"/>
              </w:rPr>
              <w:fldChar w:fldCharType="separate"/>
            </w:r>
            <w:r w:rsidR="00AF05EF">
              <w:rPr>
                <w:rFonts w:asciiTheme="minorHAnsi" w:hAnsiTheme="minorHAnsi" w:cstheme="minorHAnsi"/>
                <w:noProof/>
                <w:webHidden/>
                <w:szCs w:val="22"/>
              </w:rPr>
              <w:t>1</w:t>
            </w:r>
            <w:r w:rsidR="00531ED7" w:rsidRPr="00573323">
              <w:rPr>
                <w:rFonts w:asciiTheme="minorHAnsi" w:hAnsiTheme="minorHAnsi" w:cstheme="minorHAnsi"/>
                <w:noProof/>
                <w:webHidden/>
                <w:szCs w:val="22"/>
              </w:rPr>
              <w:fldChar w:fldCharType="end"/>
            </w:r>
          </w:hyperlink>
        </w:p>
        <w:p w14:paraId="193F63B4" w14:textId="77777777" w:rsidR="00531ED7" w:rsidRPr="00573323" w:rsidRDefault="00531ED7">
          <w:pPr>
            <w:pStyle w:val="TOC1"/>
            <w:tabs>
              <w:tab w:val="left" w:pos="480"/>
              <w:tab w:val="right" w:leader="dot" w:pos="10070"/>
            </w:tabs>
            <w:rPr>
              <w:rFonts w:asciiTheme="minorHAnsi" w:eastAsiaTheme="minorEastAsia" w:hAnsiTheme="minorHAnsi" w:cstheme="minorHAnsi"/>
              <w:bCs w:val="0"/>
              <w:caps w:val="0"/>
              <w:noProof/>
              <w:szCs w:val="22"/>
            </w:rPr>
          </w:pPr>
          <w:hyperlink w:anchor="_Toc67932136" w:history="1">
            <w:r w:rsidRPr="00573323">
              <w:rPr>
                <w:rStyle w:val="Hyperlink"/>
                <w:rFonts w:asciiTheme="minorHAnsi" w:hAnsiTheme="minorHAnsi" w:cstheme="minorHAnsi"/>
                <w:noProof/>
                <w:szCs w:val="22"/>
              </w:rPr>
              <w:t>I.</w:t>
            </w:r>
            <w:r w:rsidRPr="00573323">
              <w:rPr>
                <w:rFonts w:asciiTheme="minorHAnsi" w:eastAsiaTheme="minorEastAsia" w:hAnsiTheme="minorHAnsi" w:cstheme="minorHAnsi"/>
                <w:bCs w:val="0"/>
                <w:caps w:val="0"/>
                <w:noProof/>
                <w:szCs w:val="22"/>
              </w:rPr>
              <w:tab/>
            </w:r>
            <w:r w:rsidRPr="00573323">
              <w:rPr>
                <w:rStyle w:val="Hyperlink"/>
                <w:rFonts w:asciiTheme="minorHAnsi" w:hAnsiTheme="minorHAnsi" w:cstheme="minorHAnsi"/>
                <w:noProof/>
                <w:szCs w:val="22"/>
              </w:rPr>
              <w:t>EVENT</w:t>
            </w:r>
            <w:r w:rsidRPr="00573323">
              <w:rPr>
                <w:rFonts w:asciiTheme="minorHAnsi" w:hAnsiTheme="minorHAnsi" w:cstheme="minorHAnsi"/>
                <w:noProof/>
                <w:webHidden/>
                <w:szCs w:val="22"/>
              </w:rPr>
              <w:tab/>
            </w:r>
            <w:r w:rsidRPr="00573323">
              <w:rPr>
                <w:rFonts w:asciiTheme="minorHAnsi" w:hAnsiTheme="minorHAnsi" w:cstheme="minorHAnsi"/>
                <w:noProof/>
                <w:webHidden/>
                <w:szCs w:val="22"/>
              </w:rPr>
              <w:fldChar w:fldCharType="begin"/>
            </w:r>
            <w:r w:rsidRPr="00573323">
              <w:rPr>
                <w:rFonts w:asciiTheme="minorHAnsi" w:hAnsiTheme="minorHAnsi" w:cstheme="minorHAnsi"/>
                <w:noProof/>
                <w:webHidden/>
                <w:szCs w:val="22"/>
              </w:rPr>
              <w:instrText xml:space="preserve"> PAGEREF _Toc67932136 \h </w:instrText>
            </w:r>
            <w:r w:rsidRPr="00573323">
              <w:rPr>
                <w:rFonts w:asciiTheme="minorHAnsi" w:hAnsiTheme="minorHAnsi" w:cstheme="minorHAnsi"/>
                <w:noProof/>
                <w:webHidden/>
                <w:szCs w:val="22"/>
              </w:rPr>
            </w:r>
            <w:r w:rsidRPr="00573323">
              <w:rPr>
                <w:rFonts w:asciiTheme="minorHAnsi" w:hAnsiTheme="minorHAnsi" w:cstheme="minorHAnsi"/>
                <w:noProof/>
                <w:webHidden/>
                <w:szCs w:val="22"/>
              </w:rPr>
              <w:fldChar w:fldCharType="separate"/>
            </w:r>
            <w:r w:rsidR="00AF05EF">
              <w:rPr>
                <w:rFonts w:asciiTheme="minorHAnsi" w:hAnsiTheme="minorHAnsi" w:cstheme="minorHAnsi"/>
                <w:noProof/>
                <w:webHidden/>
                <w:szCs w:val="22"/>
              </w:rPr>
              <w:t>3</w:t>
            </w:r>
            <w:r w:rsidRPr="00573323">
              <w:rPr>
                <w:rFonts w:asciiTheme="minorHAnsi" w:hAnsiTheme="minorHAnsi" w:cstheme="minorHAnsi"/>
                <w:noProof/>
                <w:webHidden/>
                <w:szCs w:val="22"/>
              </w:rPr>
              <w:fldChar w:fldCharType="end"/>
            </w:r>
          </w:hyperlink>
        </w:p>
        <w:p w14:paraId="2FE0BA59" w14:textId="77777777" w:rsidR="00531ED7" w:rsidRPr="00573323" w:rsidRDefault="00531ED7">
          <w:pPr>
            <w:pStyle w:val="TOC2"/>
            <w:tabs>
              <w:tab w:val="left" w:pos="720"/>
              <w:tab w:val="right" w:leader="dot" w:pos="10070"/>
            </w:tabs>
            <w:rPr>
              <w:rFonts w:asciiTheme="minorHAnsi" w:eastAsiaTheme="minorEastAsia" w:hAnsiTheme="minorHAnsi" w:cstheme="minorHAnsi"/>
              <w:smallCaps w:val="0"/>
              <w:noProof/>
              <w:sz w:val="22"/>
              <w:szCs w:val="22"/>
            </w:rPr>
          </w:pPr>
          <w:hyperlink w:anchor="_Toc67932137" w:history="1">
            <w:r w:rsidRPr="00573323">
              <w:rPr>
                <w:rStyle w:val="Hyperlink"/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A.</w:t>
            </w:r>
            <w:r w:rsidRPr="00573323">
              <w:rPr>
                <w:rFonts w:asciiTheme="minorHAnsi" w:eastAsiaTheme="minorEastAsia" w:hAnsiTheme="minorHAnsi" w:cstheme="minorHAnsi"/>
                <w:smallCaps w:val="0"/>
                <w:noProof/>
                <w:sz w:val="22"/>
                <w:szCs w:val="22"/>
              </w:rPr>
              <w:tab/>
            </w:r>
            <w:r w:rsidRPr="00573323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</w:rPr>
              <w:t>Problem Summary</w:t>
            </w:r>
            <w:r w:rsidRPr="00573323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Pr="00573323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Pr="00573323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_Toc67932137 \h </w:instrText>
            </w:r>
            <w:r w:rsidRPr="00573323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Pr="00573323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AF05EF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3</w:t>
            </w:r>
            <w:r w:rsidRPr="00573323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B59A685" w14:textId="77777777" w:rsidR="00531ED7" w:rsidRPr="00573323" w:rsidRDefault="00531ED7">
          <w:pPr>
            <w:pStyle w:val="TOC2"/>
            <w:tabs>
              <w:tab w:val="left" w:pos="720"/>
              <w:tab w:val="right" w:leader="dot" w:pos="10070"/>
            </w:tabs>
            <w:rPr>
              <w:rFonts w:asciiTheme="minorHAnsi" w:eastAsiaTheme="minorEastAsia" w:hAnsiTheme="minorHAnsi" w:cstheme="minorHAnsi"/>
              <w:smallCaps w:val="0"/>
              <w:noProof/>
              <w:sz w:val="22"/>
              <w:szCs w:val="22"/>
            </w:rPr>
          </w:pPr>
          <w:hyperlink w:anchor="_Toc67932138" w:history="1">
            <w:r w:rsidRPr="00573323">
              <w:rPr>
                <w:rStyle w:val="Hyperlink"/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B.</w:t>
            </w:r>
            <w:r w:rsidRPr="00573323">
              <w:rPr>
                <w:rFonts w:asciiTheme="minorHAnsi" w:eastAsiaTheme="minorEastAsia" w:hAnsiTheme="minorHAnsi" w:cstheme="minorHAnsi"/>
                <w:smallCaps w:val="0"/>
                <w:noProof/>
                <w:sz w:val="22"/>
                <w:szCs w:val="22"/>
              </w:rPr>
              <w:tab/>
            </w:r>
            <w:r w:rsidRPr="00573323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</w:rPr>
              <w:t>Impact</w:t>
            </w:r>
            <w:r w:rsidRPr="00573323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Pr="00573323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Pr="00573323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_Toc67932138 \h </w:instrText>
            </w:r>
            <w:r w:rsidRPr="00573323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Pr="00573323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AF05EF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3</w:t>
            </w:r>
            <w:r w:rsidRPr="00573323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9563361" w14:textId="77777777" w:rsidR="00531ED7" w:rsidRPr="00573323" w:rsidRDefault="00531ED7">
          <w:pPr>
            <w:pStyle w:val="TOC2"/>
            <w:tabs>
              <w:tab w:val="left" w:pos="720"/>
              <w:tab w:val="right" w:leader="dot" w:pos="10070"/>
            </w:tabs>
            <w:rPr>
              <w:rFonts w:asciiTheme="minorHAnsi" w:eastAsiaTheme="minorEastAsia" w:hAnsiTheme="minorHAnsi" w:cstheme="minorHAnsi"/>
              <w:smallCaps w:val="0"/>
              <w:noProof/>
              <w:sz w:val="22"/>
              <w:szCs w:val="22"/>
            </w:rPr>
          </w:pPr>
          <w:hyperlink w:anchor="_Toc67932139" w:history="1">
            <w:r w:rsidRPr="00573323">
              <w:rPr>
                <w:rStyle w:val="Hyperlink"/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C.</w:t>
            </w:r>
            <w:r w:rsidRPr="00573323">
              <w:rPr>
                <w:rFonts w:asciiTheme="minorHAnsi" w:eastAsiaTheme="minorEastAsia" w:hAnsiTheme="minorHAnsi" w:cstheme="minorHAnsi"/>
                <w:smallCaps w:val="0"/>
                <w:noProof/>
                <w:sz w:val="22"/>
                <w:szCs w:val="22"/>
              </w:rPr>
              <w:tab/>
            </w:r>
            <w:r w:rsidRPr="00573323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</w:rPr>
              <w:t>Root Cause</w:t>
            </w:r>
            <w:r w:rsidRPr="00573323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Pr="00573323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Pr="00573323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_Toc67932139 \h </w:instrText>
            </w:r>
            <w:r w:rsidRPr="00573323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Pr="00573323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AF05EF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3</w:t>
            </w:r>
            <w:r w:rsidRPr="00573323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AFDDBC5" w14:textId="77777777" w:rsidR="00531ED7" w:rsidRPr="00573323" w:rsidRDefault="00531ED7">
          <w:pPr>
            <w:pStyle w:val="TOC1"/>
            <w:tabs>
              <w:tab w:val="left" w:pos="480"/>
              <w:tab w:val="right" w:leader="dot" w:pos="10070"/>
            </w:tabs>
            <w:rPr>
              <w:rFonts w:asciiTheme="minorHAnsi" w:eastAsiaTheme="minorEastAsia" w:hAnsiTheme="minorHAnsi" w:cstheme="minorHAnsi"/>
              <w:bCs w:val="0"/>
              <w:caps w:val="0"/>
              <w:noProof/>
              <w:szCs w:val="22"/>
            </w:rPr>
          </w:pPr>
          <w:hyperlink w:anchor="_Toc67932140" w:history="1">
            <w:r w:rsidRPr="00573323">
              <w:rPr>
                <w:rStyle w:val="Hyperlink"/>
                <w:rFonts w:asciiTheme="minorHAnsi" w:hAnsiTheme="minorHAnsi" w:cstheme="minorHAnsi"/>
                <w:noProof/>
                <w:szCs w:val="22"/>
              </w:rPr>
              <w:t>II.</w:t>
            </w:r>
            <w:r w:rsidRPr="00573323">
              <w:rPr>
                <w:rFonts w:asciiTheme="minorHAnsi" w:eastAsiaTheme="minorEastAsia" w:hAnsiTheme="minorHAnsi" w:cstheme="minorHAnsi"/>
                <w:bCs w:val="0"/>
                <w:caps w:val="0"/>
                <w:noProof/>
                <w:szCs w:val="22"/>
              </w:rPr>
              <w:tab/>
            </w:r>
            <w:r w:rsidRPr="00573323">
              <w:rPr>
                <w:rStyle w:val="Hyperlink"/>
                <w:rFonts w:asciiTheme="minorHAnsi" w:hAnsiTheme="minorHAnsi" w:cstheme="minorHAnsi"/>
                <w:noProof/>
                <w:szCs w:val="22"/>
              </w:rPr>
              <w:t>RISK ASSESSMENT</w:t>
            </w:r>
            <w:r w:rsidRPr="00573323">
              <w:rPr>
                <w:rFonts w:asciiTheme="minorHAnsi" w:hAnsiTheme="minorHAnsi" w:cstheme="minorHAnsi"/>
                <w:noProof/>
                <w:webHidden/>
                <w:szCs w:val="22"/>
              </w:rPr>
              <w:tab/>
            </w:r>
            <w:r w:rsidRPr="00573323">
              <w:rPr>
                <w:rFonts w:asciiTheme="minorHAnsi" w:hAnsiTheme="minorHAnsi" w:cstheme="minorHAnsi"/>
                <w:noProof/>
                <w:webHidden/>
                <w:szCs w:val="22"/>
              </w:rPr>
              <w:fldChar w:fldCharType="begin"/>
            </w:r>
            <w:r w:rsidRPr="00573323">
              <w:rPr>
                <w:rFonts w:asciiTheme="minorHAnsi" w:hAnsiTheme="minorHAnsi" w:cstheme="minorHAnsi"/>
                <w:noProof/>
                <w:webHidden/>
                <w:szCs w:val="22"/>
              </w:rPr>
              <w:instrText xml:space="preserve"> PAGEREF _Toc67932140 \h </w:instrText>
            </w:r>
            <w:r w:rsidRPr="00573323">
              <w:rPr>
                <w:rFonts w:asciiTheme="minorHAnsi" w:hAnsiTheme="minorHAnsi" w:cstheme="minorHAnsi"/>
                <w:noProof/>
                <w:webHidden/>
                <w:szCs w:val="22"/>
              </w:rPr>
            </w:r>
            <w:r w:rsidRPr="00573323">
              <w:rPr>
                <w:rFonts w:asciiTheme="minorHAnsi" w:hAnsiTheme="minorHAnsi" w:cstheme="minorHAnsi"/>
                <w:noProof/>
                <w:webHidden/>
                <w:szCs w:val="22"/>
              </w:rPr>
              <w:fldChar w:fldCharType="separate"/>
            </w:r>
            <w:r w:rsidR="00AF05EF">
              <w:rPr>
                <w:rFonts w:asciiTheme="minorHAnsi" w:hAnsiTheme="minorHAnsi" w:cstheme="minorHAnsi"/>
                <w:noProof/>
                <w:webHidden/>
                <w:szCs w:val="22"/>
              </w:rPr>
              <w:t>3</w:t>
            </w:r>
            <w:r w:rsidRPr="00573323">
              <w:rPr>
                <w:rFonts w:asciiTheme="minorHAnsi" w:hAnsiTheme="minorHAnsi" w:cstheme="minorHAnsi"/>
                <w:noProof/>
                <w:webHidden/>
                <w:szCs w:val="22"/>
              </w:rPr>
              <w:fldChar w:fldCharType="end"/>
            </w:r>
          </w:hyperlink>
        </w:p>
        <w:p w14:paraId="17E4CBA4" w14:textId="77777777" w:rsidR="00531ED7" w:rsidRPr="00573323" w:rsidRDefault="00531ED7">
          <w:pPr>
            <w:pStyle w:val="TOC2"/>
            <w:tabs>
              <w:tab w:val="left" w:pos="720"/>
              <w:tab w:val="right" w:leader="dot" w:pos="10070"/>
            </w:tabs>
            <w:rPr>
              <w:rFonts w:asciiTheme="minorHAnsi" w:eastAsiaTheme="minorEastAsia" w:hAnsiTheme="minorHAnsi" w:cstheme="minorHAnsi"/>
              <w:smallCaps w:val="0"/>
              <w:noProof/>
              <w:sz w:val="22"/>
              <w:szCs w:val="22"/>
            </w:rPr>
          </w:pPr>
          <w:hyperlink w:anchor="_Toc67932141" w:history="1">
            <w:r w:rsidRPr="00573323">
              <w:rPr>
                <w:rStyle w:val="Hyperlink"/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A.</w:t>
            </w:r>
            <w:r w:rsidRPr="00573323">
              <w:rPr>
                <w:rFonts w:asciiTheme="minorHAnsi" w:eastAsiaTheme="minorEastAsia" w:hAnsiTheme="minorHAnsi" w:cstheme="minorHAnsi"/>
                <w:smallCaps w:val="0"/>
                <w:noProof/>
                <w:sz w:val="22"/>
                <w:szCs w:val="22"/>
              </w:rPr>
              <w:tab/>
            </w:r>
            <w:r w:rsidRPr="00573323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</w:rPr>
              <w:t>Likelihood of occurrence</w:t>
            </w:r>
            <w:r w:rsidRPr="00573323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Pr="00573323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Pr="00573323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_Toc67932141 \h </w:instrText>
            </w:r>
            <w:r w:rsidRPr="00573323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Pr="00573323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AF05EF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3</w:t>
            </w:r>
            <w:r w:rsidRPr="00573323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F651976" w14:textId="77777777" w:rsidR="00531ED7" w:rsidRPr="00573323" w:rsidRDefault="00531ED7">
          <w:pPr>
            <w:pStyle w:val="TOC2"/>
            <w:tabs>
              <w:tab w:val="left" w:pos="720"/>
              <w:tab w:val="right" w:leader="dot" w:pos="10070"/>
            </w:tabs>
            <w:rPr>
              <w:rFonts w:asciiTheme="minorHAnsi" w:eastAsiaTheme="minorEastAsia" w:hAnsiTheme="minorHAnsi" w:cstheme="minorHAnsi"/>
              <w:smallCaps w:val="0"/>
              <w:noProof/>
              <w:sz w:val="22"/>
              <w:szCs w:val="22"/>
            </w:rPr>
          </w:pPr>
          <w:hyperlink w:anchor="_Toc67932142" w:history="1">
            <w:r w:rsidRPr="00573323">
              <w:rPr>
                <w:rStyle w:val="Hyperlink"/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B.</w:t>
            </w:r>
            <w:r w:rsidRPr="00573323">
              <w:rPr>
                <w:rFonts w:asciiTheme="minorHAnsi" w:eastAsiaTheme="minorEastAsia" w:hAnsiTheme="minorHAnsi" w:cstheme="minorHAnsi"/>
                <w:smallCaps w:val="0"/>
                <w:noProof/>
                <w:sz w:val="22"/>
                <w:szCs w:val="22"/>
              </w:rPr>
              <w:tab/>
            </w:r>
            <w:r w:rsidRPr="00573323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</w:rPr>
              <w:t>Vulnerability in existing environment</w:t>
            </w:r>
            <w:r w:rsidRPr="00573323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Pr="00573323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Pr="00573323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_Toc67932142 \h </w:instrText>
            </w:r>
            <w:r w:rsidRPr="00573323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Pr="00573323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AF05EF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3</w:t>
            </w:r>
            <w:r w:rsidRPr="00573323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48E9744" w14:textId="77777777" w:rsidR="00531ED7" w:rsidRPr="00573323" w:rsidRDefault="00531ED7">
          <w:pPr>
            <w:pStyle w:val="TOC2"/>
            <w:tabs>
              <w:tab w:val="left" w:pos="720"/>
              <w:tab w:val="right" w:leader="dot" w:pos="10070"/>
            </w:tabs>
            <w:rPr>
              <w:rFonts w:asciiTheme="minorHAnsi" w:eastAsiaTheme="minorEastAsia" w:hAnsiTheme="minorHAnsi" w:cstheme="minorHAnsi"/>
              <w:smallCaps w:val="0"/>
              <w:noProof/>
              <w:sz w:val="22"/>
              <w:szCs w:val="22"/>
            </w:rPr>
          </w:pPr>
          <w:hyperlink w:anchor="_Toc67932143" w:history="1">
            <w:r w:rsidRPr="00573323">
              <w:rPr>
                <w:rStyle w:val="Hyperlink"/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C.</w:t>
            </w:r>
            <w:r w:rsidRPr="00573323">
              <w:rPr>
                <w:rFonts w:asciiTheme="minorHAnsi" w:eastAsiaTheme="minorEastAsia" w:hAnsiTheme="minorHAnsi" w:cstheme="minorHAnsi"/>
                <w:smallCaps w:val="0"/>
                <w:noProof/>
                <w:sz w:val="22"/>
                <w:szCs w:val="22"/>
              </w:rPr>
              <w:tab/>
            </w:r>
            <w:r w:rsidRPr="00573323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</w:rPr>
              <w:t>Overall risk profile</w:t>
            </w:r>
            <w:r w:rsidRPr="00573323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Pr="00573323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Pr="00573323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_Toc67932143 \h </w:instrText>
            </w:r>
            <w:r w:rsidRPr="00573323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Pr="00573323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AF05EF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4</w:t>
            </w:r>
            <w:r w:rsidRPr="00573323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D4DC58D" w14:textId="77777777" w:rsidR="00531ED7" w:rsidRPr="00573323" w:rsidRDefault="00531ED7">
          <w:pPr>
            <w:pStyle w:val="TOC1"/>
            <w:tabs>
              <w:tab w:val="left" w:pos="720"/>
              <w:tab w:val="right" w:leader="dot" w:pos="10070"/>
            </w:tabs>
            <w:rPr>
              <w:rFonts w:asciiTheme="minorHAnsi" w:eastAsiaTheme="minorEastAsia" w:hAnsiTheme="minorHAnsi" w:cstheme="minorHAnsi"/>
              <w:bCs w:val="0"/>
              <w:caps w:val="0"/>
              <w:noProof/>
              <w:szCs w:val="22"/>
            </w:rPr>
          </w:pPr>
          <w:hyperlink w:anchor="_Toc67932144" w:history="1">
            <w:r w:rsidRPr="00573323">
              <w:rPr>
                <w:rStyle w:val="Hyperlink"/>
                <w:rFonts w:asciiTheme="minorHAnsi" w:hAnsiTheme="minorHAnsi" w:cstheme="minorHAnsi"/>
                <w:noProof/>
                <w:szCs w:val="22"/>
              </w:rPr>
              <w:t>III.</w:t>
            </w:r>
            <w:r w:rsidRPr="00573323">
              <w:rPr>
                <w:rFonts w:asciiTheme="minorHAnsi" w:eastAsiaTheme="minorEastAsia" w:hAnsiTheme="minorHAnsi" w:cstheme="minorHAnsi"/>
                <w:bCs w:val="0"/>
                <w:caps w:val="0"/>
                <w:noProof/>
                <w:szCs w:val="22"/>
              </w:rPr>
              <w:tab/>
            </w:r>
            <w:r w:rsidRPr="00573323">
              <w:rPr>
                <w:rStyle w:val="Hyperlink"/>
                <w:rFonts w:asciiTheme="minorHAnsi" w:hAnsiTheme="minorHAnsi" w:cstheme="minorHAnsi"/>
                <w:noProof/>
                <w:szCs w:val="22"/>
              </w:rPr>
              <w:t>MITIGATION</w:t>
            </w:r>
            <w:r w:rsidRPr="00573323">
              <w:rPr>
                <w:rFonts w:asciiTheme="minorHAnsi" w:hAnsiTheme="minorHAnsi" w:cstheme="minorHAnsi"/>
                <w:noProof/>
                <w:webHidden/>
                <w:szCs w:val="22"/>
              </w:rPr>
              <w:tab/>
            </w:r>
            <w:r w:rsidRPr="00573323">
              <w:rPr>
                <w:rFonts w:asciiTheme="minorHAnsi" w:hAnsiTheme="minorHAnsi" w:cstheme="minorHAnsi"/>
                <w:noProof/>
                <w:webHidden/>
                <w:szCs w:val="22"/>
              </w:rPr>
              <w:fldChar w:fldCharType="begin"/>
            </w:r>
            <w:r w:rsidRPr="00573323">
              <w:rPr>
                <w:rFonts w:asciiTheme="minorHAnsi" w:hAnsiTheme="minorHAnsi" w:cstheme="minorHAnsi"/>
                <w:noProof/>
                <w:webHidden/>
                <w:szCs w:val="22"/>
              </w:rPr>
              <w:instrText xml:space="preserve"> PAGEREF _Toc67932144 \h </w:instrText>
            </w:r>
            <w:r w:rsidRPr="00573323">
              <w:rPr>
                <w:rFonts w:asciiTheme="minorHAnsi" w:hAnsiTheme="minorHAnsi" w:cstheme="minorHAnsi"/>
                <w:noProof/>
                <w:webHidden/>
                <w:szCs w:val="22"/>
              </w:rPr>
            </w:r>
            <w:r w:rsidRPr="00573323">
              <w:rPr>
                <w:rFonts w:asciiTheme="minorHAnsi" w:hAnsiTheme="minorHAnsi" w:cstheme="minorHAnsi"/>
                <w:noProof/>
                <w:webHidden/>
                <w:szCs w:val="22"/>
              </w:rPr>
              <w:fldChar w:fldCharType="separate"/>
            </w:r>
            <w:r w:rsidR="00AF05EF">
              <w:rPr>
                <w:rFonts w:asciiTheme="minorHAnsi" w:hAnsiTheme="minorHAnsi" w:cstheme="minorHAnsi"/>
                <w:noProof/>
                <w:webHidden/>
                <w:szCs w:val="22"/>
              </w:rPr>
              <w:t>4</w:t>
            </w:r>
            <w:r w:rsidRPr="00573323">
              <w:rPr>
                <w:rFonts w:asciiTheme="minorHAnsi" w:hAnsiTheme="minorHAnsi" w:cstheme="minorHAnsi"/>
                <w:noProof/>
                <w:webHidden/>
                <w:szCs w:val="22"/>
              </w:rPr>
              <w:fldChar w:fldCharType="end"/>
            </w:r>
          </w:hyperlink>
        </w:p>
        <w:p w14:paraId="7BA06E63" w14:textId="77777777" w:rsidR="00531ED7" w:rsidRPr="00573323" w:rsidRDefault="00531ED7">
          <w:pPr>
            <w:pStyle w:val="TOC2"/>
            <w:tabs>
              <w:tab w:val="left" w:pos="720"/>
              <w:tab w:val="right" w:leader="dot" w:pos="10070"/>
            </w:tabs>
            <w:rPr>
              <w:rFonts w:asciiTheme="minorHAnsi" w:eastAsiaTheme="minorEastAsia" w:hAnsiTheme="minorHAnsi" w:cstheme="minorHAnsi"/>
              <w:smallCaps w:val="0"/>
              <w:noProof/>
              <w:sz w:val="22"/>
              <w:szCs w:val="22"/>
            </w:rPr>
          </w:pPr>
          <w:hyperlink w:anchor="_Toc67932145" w:history="1">
            <w:r w:rsidRPr="00573323">
              <w:rPr>
                <w:rStyle w:val="Hyperlink"/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A.</w:t>
            </w:r>
            <w:r w:rsidRPr="00573323">
              <w:rPr>
                <w:rFonts w:asciiTheme="minorHAnsi" w:eastAsiaTheme="minorEastAsia" w:hAnsiTheme="minorHAnsi" w:cstheme="minorHAnsi"/>
                <w:smallCaps w:val="0"/>
                <w:noProof/>
                <w:sz w:val="22"/>
                <w:szCs w:val="22"/>
              </w:rPr>
              <w:tab/>
            </w:r>
            <w:r w:rsidRPr="00573323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</w:rPr>
              <w:t>Workaround</w:t>
            </w:r>
            <w:r w:rsidRPr="00573323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Pr="00573323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Pr="00573323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_Toc67932145 \h </w:instrText>
            </w:r>
            <w:r w:rsidRPr="00573323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Pr="00573323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AF05EF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4</w:t>
            </w:r>
            <w:r w:rsidRPr="00573323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4B7C6B2" w14:textId="77777777" w:rsidR="00531ED7" w:rsidRPr="00573323" w:rsidRDefault="00531ED7">
          <w:pPr>
            <w:pStyle w:val="TOC2"/>
            <w:tabs>
              <w:tab w:val="left" w:pos="720"/>
              <w:tab w:val="right" w:leader="dot" w:pos="10070"/>
            </w:tabs>
            <w:rPr>
              <w:rFonts w:asciiTheme="minorHAnsi" w:eastAsiaTheme="minorEastAsia" w:hAnsiTheme="minorHAnsi" w:cstheme="minorHAnsi"/>
              <w:smallCaps w:val="0"/>
              <w:noProof/>
              <w:sz w:val="22"/>
              <w:szCs w:val="22"/>
            </w:rPr>
          </w:pPr>
          <w:hyperlink w:anchor="_Toc67932146" w:history="1">
            <w:r w:rsidRPr="00573323">
              <w:rPr>
                <w:rStyle w:val="Hyperlink"/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B.</w:t>
            </w:r>
            <w:r w:rsidRPr="00573323">
              <w:rPr>
                <w:rFonts w:asciiTheme="minorHAnsi" w:eastAsiaTheme="minorEastAsia" w:hAnsiTheme="minorHAnsi" w:cstheme="minorHAnsi"/>
                <w:smallCaps w:val="0"/>
                <w:noProof/>
                <w:sz w:val="22"/>
                <w:szCs w:val="22"/>
              </w:rPr>
              <w:tab/>
            </w:r>
            <w:r w:rsidRPr="00573323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</w:rPr>
              <w:t>Known Defect(s) and Resolution</w:t>
            </w:r>
            <w:r w:rsidRPr="00573323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Pr="00573323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Pr="00573323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_Toc67932146 \h </w:instrText>
            </w:r>
            <w:r w:rsidRPr="00573323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Pr="00573323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AF05EF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4</w:t>
            </w:r>
            <w:r w:rsidRPr="00573323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94E88BC" w14:textId="77777777" w:rsidR="00531ED7" w:rsidRPr="00573323" w:rsidRDefault="00531ED7">
          <w:pPr>
            <w:pStyle w:val="TOC2"/>
            <w:tabs>
              <w:tab w:val="left" w:pos="720"/>
              <w:tab w:val="right" w:leader="dot" w:pos="10070"/>
            </w:tabs>
            <w:rPr>
              <w:rFonts w:asciiTheme="minorHAnsi" w:eastAsiaTheme="minorEastAsia" w:hAnsiTheme="minorHAnsi" w:cstheme="minorHAnsi"/>
              <w:smallCaps w:val="0"/>
              <w:noProof/>
              <w:sz w:val="22"/>
              <w:szCs w:val="22"/>
            </w:rPr>
          </w:pPr>
          <w:hyperlink w:anchor="_Toc67932147" w:history="1">
            <w:r w:rsidRPr="00573323">
              <w:rPr>
                <w:rStyle w:val="Hyperlink"/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C.</w:t>
            </w:r>
            <w:r w:rsidRPr="00573323">
              <w:rPr>
                <w:rFonts w:asciiTheme="minorHAnsi" w:eastAsiaTheme="minorEastAsia" w:hAnsiTheme="minorHAnsi" w:cstheme="minorHAnsi"/>
                <w:smallCaps w:val="0"/>
                <w:noProof/>
                <w:sz w:val="22"/>
                <w:szCs w:val="22"/>
              </w:rPr>
              <w:tab/>
            </w:r>
            <w:r w:rsidRPr="00573323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</w:rPr>
              <w:t>New Defect(s) and Resolution</w:t>
            </w:r>
            <w:r w:rsidRPr="00573323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Pr="00573323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Pr="00573323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_Toc67932147 \h </w:instrText>
            </w:r>
            <w:r w:rsidRPr="00573323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Pr="00573323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AF05EF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4</w:t>
            </w:r>
            <w:r w:rsidRPr="00573323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4E0679E" w14:textId="77777777" w:rsidR="00531ED7" w:rsidRPr="00573323" w:rsidRDefault="00531ED7">
          <w:pPr>
            <w:pStyle w:val="TOC2"/>
            <w:tabs>
              <w:tab w:val="left" w:pos="720"/>
              <w:tab w:val="right" w:leader="dot" w:pos="10070"/>
            </w:tabs>
            <w:rPr>
              <w:rFonts w:asciiTheme="minorHAnsi" w:eastAsiaTheme="minorEastAsia" w:hAnsiTheme="minorHAnsi" w:cstheme="minorHAnsi"/>
              <w:smallCaps w:val="0"/>
              <w:noProof/>
              <w:sz w:val="22"/>
              <w:szCs w:val="22"/>
            </w:rPr>
          </w:pPr>
          <w:hyperlink w:anchor="_Toc67932148" w:history="1">
            <w:r w:rsidRPr="00573323">
              <w:rPr>
                <w:rStyle w:val="Hyperlink"/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D.</w:t>
            </w:r>
            <w:r w:rsidRPr="00573323">
              <w:rPr>
                <w:rFonts w:asciiTheme="minorHAnsi" w:eastAsiaTheme="minorEastAsia" w:hAnsiTheme="minorHAnsi" w:cstheme="minorHAnsi"/>
                <w:smallCaps w:val="0"/>
                <w:noProof/>
                <w:sz w:val="22"/>
                <w:szCs w:val="22"/>
              </w:rPr>
              <w:tab/>
            </w:r>
            <w:r w:rsidRPr="00573323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</w:rPr>
              <w:t>Recommended System/Environmental Changes</w:t>
            </w:r>
            <w:r w:rsidRPr="00573323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Pr="00573323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Pr="00573323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_Toc67932148 \h </w:instrText>
            </w:r>
            <w:r w:rsidRPr="00573323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Pr="00573323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AF05EF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5</w:t>
            </w:r>
            <w:r w:rsidRPr="00573323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FF3F1A3" w14:textId="77777777" w:rsidR="00531ED7" w:rsidRPr="00573323" w:rsidRDefault="00531ED7">
          <w:pPr>
            <w:pStyle w:val="TOC1"/>
            <w:tabs>
              <w:tab w:val="left" w:pos="720"/>
              <w:tab w:val="right" w:leader="dot" w:pos="10070"/>
            </w:tabs>
            <w:rPr>
              <w:rFonts w:asciiTheme="minorHAnsi" w:eastAsiaTheme="minorEastAsia" w:hAnsiTheme="minorHAnsi" w:cstheme="minorHAnsi"/>
              <w:bCs w:val="0"/>
              <w:caps w:val="0"/>
              <w:noProof/>
              <w:szCs w:val="22"/>
            </w:rPr>
          </w:pPr>
          <w:hyperlink w:anchor="_Toc67932149" w:history="1">
            <w:r w:rsidRPr="00573323">
              <w:rPr>
                <w:rStyle w:val="Hyperlink"/>
                <w:rFonts w:asciiTheme="minorHAnsi" w:hAnsiTheme="minorHAnsi" w:cstheme="minorHAnsi"/>
                <w:noProof/>
                <w:szCs w:val="22"/>
              </w:rPr>
              <w:t>IV.</w:t>
            </w:r>
            <w:r w:rsidRPr="00573323">
              <w:rPr>
                <w:rFonts w:asciiTheme="minorHAnsi" w:eastAsiaTheme="minorEastAsia" w:hAnsiTheme="minorHAnsi" w:cstheme="minorHAnsi"/>
                <w:bCs w:val="0"/>
                <w:caps w:val="0"/>
                <w:noProof/>
                <w:szCs w:val="22"/>
              </w:rPr>
              <w:tab/>
            </w:r>
            <w:r w:rsidRPr="00573323">
              <w:rPr>
                <w:rStyle w:val="Hyperlink"/>
                <w:rFonts w:asciiTheme="minorHAnsi" w:hAnsiTheme="minorHAnsi" w:cstheme="minorHAnsi"/>
                <w:noProof/>
                <w:szCs w:val="22"/>
              </w:rPr>
              <w:t>PREVENTION</w:t>
            </w:r>
            <w:r w:rsidRPr="00573323">
              <w:rPr>
                <w:rFonts w:asciiTheme="minorHAnsi" w:hAnsiTheme="minorHAnsi" w:cstheme="minorHAnsi"/>
                <w:noProof/>
                <w:webHidden/>
                <w:szCs w:val="22"/>
              </w:rPr>
              <w:tab/>
            </w:r>
            <w:r w:rsidRPr="00573323">
              <w:rPr>
                <w:rFonts w:asciiTheme="minorHAnsi" w:hAnsiTheme="minorHAnsi" w:cstheme="minorHAnsi"/>
                <w:noProof/>
                <w:webHidden/>
                <w:szCs w:val="22"/>
              </w:rPr>
              <w:fldChar w:fldCharType="begin"/>
            </w:r>
            <w:r w:rsidRPr="00573323">
              <w:rPr>
                <w:rFonts w:asciiTheme="minorHAnsi" w:hAnsiTheme="minorHAnsi" w:cstheme="minorHAnsi"/>
                <w:noProof/>
                <w:webHidden/>
                <w:szCs w:val="22"/>
              </w:rPr>
              <w:instrText xml:space="preserve"> PAGEREF _Toc67932149 \h </w:instrText>
            </w:r>
            <w:r w:rsidRPr="00573323">
              <w:rPr>
                <w:rFonts w:asciiTheme="minorHAnsi" w:hAnsiTheme="minorHAnsi" w:cstheme="minorHAnsi"/>
                <w:noProof/>
                <w:webHidden/>
                <w:szCs w:val="22"/>
              </w:rPr>
            </w:r>
            <w:r w:rsidRPr="00573323">
              <w:rPr>
                <w:rFonts w:asciiTheme="minorHAnsi" w:hAnsiTheme="minorHAnsi" w:cstheme="minorHAnsi"/>
                <w:noProof/>
                <w:webHidden/>
                <w:szCs w:val="22"/>
              </w:rPr>
              <w:fldChar w:fldCharType="separate"/>
            </w:r>
            <w:r w:rsidR="00AF05EF">
              <w:rPr>
                <w:rFonts w:asciiTheme="minorHAnsi" w:hAnsiTheme="minorHAnsi" w:cstheme="minorHAnsi"/>
                <w:noProof/>
                <w:webHidden/>
                <w:szCs w:val="22"/>
              </w:rPr>
              <w:t>5</w:t>
            </w:r>
            <w:r w:rsidRPr="00573323">
              <w:rPr>
                <w:rFonts w:asciiTheme="minorHAnsi" w:hAnsiTheme="minorHAnsi" w:cstheme="minorHAnsi"/>
                <w:noProof/>
                <w:webHidden/>
                <w:szCs w:val="22"/>
              </w:rPr>
              <w:fldChar w:fldCharType="end"/>
            </w:r>
          </w:hyperlink>
        </w:p>
        <w:p w14:paraId="7C89E0DD" w14:textId="77777777" w:rsidR="00531ED7" w:rsidRPr="00573323" w:rsidRDefault="00531ED7">
          <w:pPr>
            <w:pStyle w:val="TOC2"/>
            <w:tabs>
              <w:tab w:val="left" w:pos="720"/>
              <w:tab w:val="right" w:leader="dot" w:pos="10070"/>
            </w:tabs>
            <w:rPr>
              <w:rFonts w:asciiTheme="minorHAnsi" w:eastAsiaTheme="minorEastAsia" w:hAnsiTheme="minorHAnsi" w:cstheme="minorHAnsi"/>
              <w:smallCaps w:val="0"/>
              <w:noProof/>
              <w:sz w:val="22"/>
              <w:szCs w:val="22"/>
            </w:rPr>
          </w:pPr>
          <w:hyperlink w:anchor="_Toc67932150" w:history="1">
            <w:r w:rsidRPr="00573323">
              <w:rPr>
                <w:rStyle w:val="Hyperlink"/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A.</w:t>
            </w:r>
            <w:r w:rsidRPr="00573323">
              <w:rPr>
                <w:rFonts w:asciiTheme="minorHAnsi" w:eastAsiaTheme="minorEastAsia" w:hAnsiTheme="minorHAnsi" w:cstheme="minorHAnsi"/>
                <w:smallCaps w:val="0"/>
                <w:noProof/>
                <w:sz w:val="22"/>
                <w:szCs w:val="22"/>
              </w:rPr>
              <w:tab/>
            </w:r>
            <w:r w:rsidRPr="00573323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</w:rPr>
              <w:t>Prevention in current estate</w:t>
            </w:r>
            <w:r w:rsidRPr="00573323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Pr="00573323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Pr="00573323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_Toc67932150 \h </w:instrText>
            </w:r>
            <w:r w:rsidRPr="00573323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Pr="00573323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AF05EF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5</w:t>
            </w:r>
            <w:r w:rsidRPr="00573323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08478A4" w14:textId="77777777" w:rsidR="00531ED7" w:rsidRPr="00573323" w:rsidRDefault="00531ED7">
          <w:pPr>
            <w:pStyle w:val="TOC2"/>
            <w:tabs>
              <w:tab w:val="left" w:pos="720"/>
              <w:tab w:val="right" w:leader="dot" w:pos="10070"/>
            </w:tabs>
            <w:rPr>
              <w:rFonts w:asciiTheme="minorHAnsi" w:eastAsiaTheme="minorEastAsia" w:hAnsiTheme="minorHAnsi" w:cstheme="minorHAnsi"/>
              <w:smallCaps w:val="0"/>
              <w:noProof/>
              <w:sz w:val="22"/>
              <w:szCs w:val="22"/>
            </w:rPr>
          </w:pPr>
          <w:hyperlink w:anchor="_Toc67932151" w:history="1">
            <w:r w:rsidRPr="00573323">
              <w:rPr>
                <w:rStyle w:val="Hyperlink"/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B.</w:t>
            </w:r>
            <w:r w:rsidRPr="00573323">
              <w:rPr>
                <w:rFonts w:asciiTheme="minorHAnsi" w:eastAsiaTheme="minorEastAsia" w:hAnsiTheme="minorHAnsi" w:cstheme="minorHAnsi"/>
                <w:smallCaps w:val="0"/>
                <w:noProof/>
                <w:sz w:val="22"/>
                <w:szCs w:val="22"/>
              </w:rPr>
              <w:tab/>
            </w:r>
            <w:r w:rsidRPr="00573323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</w:rPr>
              <w:t>Future prevention</w:t>
            </w:r>
            <w:r w:rsidRPr="00573323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Pr="00573323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Pr="00573323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_Toc67932151 \h </w:instrText>
            </w:r>
            <w:r w:rsidRPr="00573323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Pr="00573323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AF05EF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5</w:t>
            </w:r>
            <w:r w:rsidRPr="00573323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5151D40" w14:textId="77777777" w:rsidR="00531ED7" w:rsidRPr="00573323" w:rsidRDefault="00531ED7">
          <w:pPr>
            <w:pStyle w:val="TOC2"/>
            <w:tabs>
              <w:tab w:val="left" w:pos="720"/>
              <w:tab w:val="right" w:leader="dot" w:pos="10070"/>
            </w:tabs>
            <w:rPr>
              <w:rFonts w:asciiTheme="minorHAnsi" w:eastAsiaTheme="minorEastAsia" w:hAnsiTheme="minorHAnsi" w:cstheme="minorHAnsi"/>
              <w:smallCaps w:val="0"/>
              <w:noProof/>
              <w:sz w:val="22"/>
              <w:szCs w:val="22"/>
            </w:rPr>
          </w:pPr>
          <w:hyperlink w:anchor="_Toc67932152" w:history="1">
            <w:r w:rsidRPr="00573323">
              <w:rPr>
                <w:rStyle w:val="Hyperlink"/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C.</w:t>
            </w:r>
            <w:r w:rsidRPr="00573323">
              <w:rPr>
                <w:rFonts w:asciiTheme="minorHAnsi" w:eastAsiaTheme="minorEastAsia" w:hAnsiTheme="minorHAnsi" w:cstheme="minorHAnsi"/>
                <w:smallCaps w:val="0"/>
                <w:noProof/>
                <w:sz w:val="22"/>
                <w:szCs w:val="22"/>
              </w:rPr>
              <w:tab/>
            </w:r>
            <w:r w:rsidRPr="00573323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</w:rPr>
              <w:t>Monitor for prevention</w:t>
            </w:r>
            <w:r w:rsidRPr="00573323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Pr="00573323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Pr="00573323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_Toc67932152 \h </w:instrText>
            </w:r>
            <w:r w:rsidRPr="00573323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Pr="00573323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AF05EF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5</w:t>
            </w:r>
            <w:r w:rsidRPr="00573323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60FC26C" w14:textId="77777777" w:rsidR="00E221D3" w:rsidRDefault="00E221D3">
          <w:r w:rsidRPr="00573323">
            <w:rPr>
              <w:rFonts w:cstheme="minorHAnsi"/>
              <w:noProof/>
              <w:sz w:val="22"/>
              <w:szCs w:val="22"/>
            </w:rPr>
            <w:fldChar w:fldCharType="end"/>
          </w:r>
        </w:p>
      </w:sdtContent>
    </w:sdt>
    <w:p w14:paraId="75A2561D" w14:textId="77777777" w:rsidR="006C36D3" w:rsidRDefault="006C36D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FCE8F2B" w14:textId="77777777" w:rsidR="00720D00" w:rsidRDefault="00DB0228" w:rsidP="00720D00">
      <w:pPr>
        <w:pStyle w:val="Heading1"/>
      </w:pPr>
      <w:bookmarkStart w:id="1" w:name="_Toc67932136"/>
      <w:r w:rsidRPr="00446DE4">
        <w:lastRenderedPageBreak/>
        <w:t>EVENT</w:t>
      </w:r>
      <w:bookmarkEnd w:id="1"/>
    </w:p>
    <w:p w14:paraId="62574F64" w14:textId="77777777" w:rsidR="00CA39A9" w:rsidRPr="00720D00" w:rsidRDefault="00720D00" w:rsidP="00720D00">
      <w:pPr>
        <w:pStyle w:val="Heading2"/>
      </w:pPr>
      <w:bookmarkStart w:id="2" w:name="_Toc67932137"/>
      <w:r w:rsidRPr="00720D00">
        <w:t>Problem Summary</w:t>
      </w:r>
      <w:bookmarkEnd w:id="2"/>
    </w:p>
    <w:p w14:paraId="4A8DA963" w14:textId="77777777" w:rsidR="004D5014" w:rsidRPr="00AF05EF" w:rsidRDefault="004D5014" w:rsidP="00AC011F">
      <w:pPr>
        <w:ind w:left="1440"/>
        <w:rPr>
          <w:sz w:val="22"/>
          <w:szCs w:val="22"/>
        </w:rPr>
      </w:pPr>
    </w:p>
    <w:p w14:paraId="4594DB9F" w14:textId="77777777" w:rsidR="00573323" w:rsidRPr="00573323" w:rsidRDefault="00573323" w:rsidP="00573323">
      <w:pPr>
        <w:ind w:left="1440"/>
        <w:rPr>
          <w:rFonts w:cs="Arial"/>
          <w:sz w:val="22"/>
          <w:szCs w:val="22"/>
        </w:rPr>
      </w:pPr>
    </w:p>
    <w:p w14:paraId="7ABA38A0" w14:textId="77777777" w:rsidR="00DB0228" w:rsidRPr="00720D00" w:rsidRDefault="002A39E0" w:rsidP="00720D00">
      <w:pPr>
        <w:pStyle w:val="Heading2"/>
      </w:pPr>
      <w:bookmarkStart w:id="3" w:name="_Toc67932138"/>
      <w:r w:rsidRPr="00720D00">
        <w:t>I</w:t>
      </w:r>
      <w:r w:rsidR="00DB0228" w:rsidRPr="00720D00">
        <w:t>mpact</w:t>
      </w:r>
      <w:bookmarkEnd w:id="3"/>
    </w:p>
    <w:p w14:paraId="38972278" w14:textId="7A937ADA" w:rsidR="00DB0228" w:rsidRDefault="00051638" w:rsidP="00845238">
      <w:pPr>
        <w:ind w:left="1440"/>
        <w:rPr>
          <w:rFonts w:cs="Arial"/>
          <w:sz w:val="22"/>
          <w:szCs w:val="22"/>
        </w:rPr>
      </w:pPr>
      <w:r w:rsidRPr="00616662">
        <w:rPr>
          <w:rFonts w:cs="Arial"/>
          <w:sz w:val="22"/>
          <w:szCs w:val="22"/>
        </w:rPr>
        <w:br/>
      </w:r>
    </w:p>
    <w:p w14:paraId="19122206" w14:textId="77777777" w:rsidR="00573323" w:rsidRPr="00573323" w:rsidRDefault="00573323" w:rsidP="00573323">
      <w:pPr>
        <w:ind w:left="1440"/>
        <w:rPr>
          <w:rFonts w:cs="Arial"/>
          <w:sz w:val="22"/>
          <w:szCs w:val="22"/>
        </w:rPr>
      </w:pPr>
    </w:p>
    <w:p w14:paraId="67AFFE25" w14:textId="77777777" w:rsidR="00051638" w:rsidRPr="00720D00" w:rsidRDefault="002A39E0" w:rsidP="00720D00">
      <w:pPr>
        <w:pStyle w:val="Heading2"/>
      </w:pPr>
      <w:bookmarkStart w:id="4" w:name="_Toc67932139"/>
      <w:r w:rsidRPr="00720D00">
        <w:t>R</w:t>
      </w:r>
      <w:r w:rsidR="00DB0228" w:rsidRPr="00720D00">
        <w:t xml:space="preserve">oot </w:t>
      </w:r>
      <w:r w:rsidRPr="00720D00">
        <w:t>C</w:t>
      </w:r>
      <w:r w:rsidR="00DB0228" w:rsidRPr="00720D00">
        <w:t>ause</w:t>
      </w:r>
      <w:bookmarkEnd w:id="4"/>
    </w:p>
    <w:p w14:paraId="79814CA5" w14:textId="06DD002D" w:rsidR="00491D62" w:rsidRDefault="00051638" w:rsidP="00845238">
      <w:pPr>
        <w:ind w:left="1440"/>
        <w:rPr>
          <w:rFonts w:cs="Arial"/>
          <w:sz w:val="22"/>
          <w:szCs w:val="22"/>
        </w:rPr>
      </w:pPr>
      <w:r w:rsidRPr="00AF05EF">
        <w:rPr>
          <w:sz w:val="22"/>
          <w:szCs w:val="22"/>
        </w:rPr>
        <w:br/>
      </w:r>
    </w:p>
    <w:p w14:paraId="70664A27" w14:textId="77777777" w:rsidR="00573323" w:rsidRPr="00573323" w:rsidRDefault="00573323" w:rsidP="00AF05EF">
      <w:pPr>
        <w:ind w:left="1440"/>
        <w:rPr>
          <w:rFonts w:cs="Arial"/>
          <w:sz w:val="22"/>
          <w:szCs w:val="22"/>
        </w:rPr>
      </w:pPr>
    </w:p>
    <w:p w14:paraId="1F37AFE2" w14:textId="77777777" w:rsidR="00DB0228" w:rsidRPr="00720D00" w:rsidRDefault="00DB0228" w:rsidP="00720D00">
      <w:pPr>
        <w:pStyle w:val="Heading1"/>
      </w:pPr>
      <w:bookmarkStart w:id="5" w:name="_Toc67932140"/>
      <w:r w:rsidRPr="00720D00">
        <w:t>RISK ASSESSMENT</w:t>
      </w:r>
      <w:bookmarkEnd w:id="5"/>
    </w:p>
    <w:p w14:paraId="3663325D" w14:textId="77777777" w:rsidR="00051638" w:rsidRPr="00720D00" w:rsidRDefault="00051638" w:rsidP="00720D00">
      <w:pPr>
        <w:pStyle w:val="Heading2"/>
      </w:pPr>
      <w:bookmarkStart w:id="6" w:name="_Toc67932141"/>
      <w:r w:rsidRPr="00720D00">
        <w:t>Likelihood of occurrence</w:t>
      </w:r>
      <w:bookmarkEnd w:id="6"/>
    </w:p>
    <w:p w14:paraId="168FFBA5" w14:textId="64683E8D" w:rsidR="00BF5E5C" w:rsidRPr="00AC011F" w:rsidRDefault="00B53897" w:rsidP="00BF5E5C">
      <w:pPr>
        <w:ind w:left="1440"/>
        <w:rPr>
          <w:rFonts w:cs="Arial"/>
          <w:sz w:val="22"/>
          <w:szCs w:val="22"/>
        </w:rPr>
      </w:pPr>
      <w:r w:rsidRPr="0046333F">
        <w:rPr>
          <w:rFonts w:cs="Arial"/>
          <w:sz w:val="22"/>
          <w:szCs w:val="22"/>
        </w:rPr>
        <w:br/>
      </w:r>
    </w:p>
    <w:p w14:paraId="2CB5A4F6" w14:textId="77777777" w:rsidR="00BF5E5C" w:rsidRPr="0046333F" w:rsidRDefault="00BF5E5C" w:rsidP="00BF5E5C">
      <w:pPr>
        <w:ind w:left="1440"/>
        <w:rPr>
          <w:rFonts w:cs="Arial"/>
          <w:sz w:val="22"/>
          <w:szCs w:val="22"/>
        </w:rPr>
      </w:pPr>
    </w:p>
    <w:p w14:paraId="4F8637CD" w14:textId="77777777" w:rsidR="00051638" w:rsidRPr="00720D00" w:rsidRDefault="00051638" w:rsidP="00720D00">
      <w:pPr>
        <w:pStyle w:val="Heading2"/>
      </w:pPr>
      <w:bookmarkStart w:id="7" w:name="_Toc67932142"/>
      <w:r w:rsidRPr="00720D00">
        <w:t>Vulnerability</w:t>
      </w:r>
      <w:r w:rsidR="00880153" w:rsidRPr="00720D00">
        <w:t xml:space="preserve"> in existing environment</w:t>
      </w:r>
      <w:bookmarkEnd w:id="7"/>
    </w:p>
    <w:p w14:paraId="6B17836B" w14:textId="77777777" w:rsidR="00B53897" w:rsidRPr="00616662" w:rsidRDefault="00B53897" w:rsidP="00AF05EF">
      <w:pPr>
        <w:ind w:left="1440"/>
        <w:rPr>
          <w:rFonts w:cs="Arial"/>
          <w:sz w:val="22"/>
          <w:szCs w:val="22"/>
        </w:rPr>
      </w:pPr>
    </w:p>
    <w:p w14:paraId="5DDD08C5" w14:textId="77777777" w:rsidR="00051638" w:rsidRPr="00720D00" w:rsidRDefault="00B53897" w:rsidP="00720D00">
      <w:pPr>
        <w:pStyle w:val="Heading2"/>
      </w:pPr>
      <w:bookmarkStart w:id="8" w:name="_Toc67932143"/>
      <w:r w:rsidRPr="00720D00">
        <w:t xml:space="preserve">Overall </w:t>
      </w:r>
      <w:r w:rsidR="00AD0FB3" w:rsidRPr="00720D00">
        <w:t>r</w:t>
      </w:r>
      <w:r w:rsidR="00051638" w:rsidRPr="00720D00">
        <w:t xml:space="preserve">isk </w:t>
      </w:r>
      <w:r w:rsidR="00AD0FB3" w:rsidRPr="00720D00">
        <w:t>p</w:t>
      </w:r>
      <w:r w:rsidR="00051638" w:rsidRPr="00720D00">
        <w:t>rofile</w:t>
      </w:r>
      <w:bookmarkEnd w:id="8"/>
    </w:p>
    <w:p w14:paraId="03A65007" w14:textId="77777777" w:rsidR="00F2730A" w:rsidRPr="0046333F" w:rsidRDefault="00F2730A" w:rsidP="00B85B87">
      <w:pPr>
        <w:ind w:left="1440"/>
        <w:rPr>
          <w:rFonts w:cs="Arial"/>
          <w:sz w:val="22"/>
          <w:szCs w:val="22"/>
        </w:rPr>
      </w:pPr>
    </w:p>
    <w:p w14:paraId="4E53F6F5" w14:textId="77777777" w:rsidR="00573323" w:rsidRDefault="00573323" w:rsidP="00131EE2">
      <w:pPr>
        <w:ind w:left="1440"/>
        <w:rPr>
          <w:rFonts w:cs="Arial"/>
          <w:sz w:val="22"/>
          <w:szCs w:val="22"/>
        </w:rPr>
      </w:pPr>
    </w:p>
    <w:p w14:paraId="0635E7F4" w14:textId="77777777" w:rsidR="00DB0228" w:rsidRPr="00720D00" w:rsidRDefault="00DB0228" w:rsidP="00720D00">
      <w:pPr>
        <w:pStyle w:val="Heading1"/>
      </w:pPr>
      <w:bookmarkStart w:id="9" w:name="_Toc67932144"/>
      <w:r w:rsidRPr="00720D00">
        <w:t>MITIGATION</w:t>
      </w:r>
      <w:bookmarkEnd w:id="9"/>
    </w:p>
    <w:p w14:paraId="5D10320A" w14:textId="77777777" w:rsidR="00816841" w:rsidRPr="00720D00" w:rsidRDefault="004F7FE1" w:rsidP="00720D00">
      <w:pPr>
        <w:pStyle w:val="Heading2"/>
      </w:pPr>
      <w:bookmarkStart w:id="10" w:name="_Toc67932145"/>
      <w:r w:rsidRPr="00720D00">
        <w:t>Workaround</w:t>
      </w:r>
      <w:bookmarkEnd w:id="10"/>
    </w:p>
    <w:p w14:paraId="515C7E87" w14:textId="77777777" w:rsidR="00752753" w:rsidRPr="0046333F" w:rsidRDefault="00752753" w:rsidP="00B85B87">
      <w:pPr>
        <w:ind w:left="1440"/>
        <w:rPr>
          <w:rFonts w:cs="Arial"/>
          <w:sz w:val="22"/>
          <w:szCs w:val="22"/>
        </w:rPr>
      </w:pPr>
    </w:p>
    <w:p w14:paraId="4731A4DE" w14:textId="77777777" w:rsidR="00E8648D" w:rsidRPr="00AF05EF" w:rsidRDefault="00E8648D" w:rsidP="0033601A">
      <w:pPr>
        <w:ind w:left="1440"/>
        <w:rPr>
          <w:rFonts w:cs="Arial"/>
          <w:sz w:val="22"/>
          <w:szCs w:val="22"/>
        </w:rPr>
      </w:pPr>
    </w:p>
    <w:p w14:paraId="568EB868" w14:textId="77777777" w:rsidR="003C3A89" w:rsidRPr="00720D00" w:rsidRDefault="00DD682D" w:rsidP="00720D00">
      <w:pPr>
        <w:pStyle w:val="Heading2"/>
      </w:pPr>
      <w:bookmarkStart w:id="11" w:name="_Toc67932146"/>
      <w:r>
        <w:t>Known Defect</w:t>
      </w:r>
      <w:r w:rsidR="004D5014">
        <w:t>(s)</w:t>
      </w:r>
      <w:r>
        <w:t xml:space="preserve"> and </w:t>
      </w:r>
      <w:r w:rsidR="00460A95" w:rsidRPr="00720D00">
        <w:t>Resolution</w:t>
      </w:r>
      <w:bookmarkEnd w:id="11"/>
    </w:p>
    <w:p w14:paraId="3C454CDE" w14:textId="77777777" w:rsidR="00C05483" w:rsidRPr="0046333F" w:rsidRDefault="00C05483" w:rsidP="00951089">
      <w:pPr>
        <w:ind w:left="1440"/>
        <w:rPr>
          <w:rFonts w:cs="Arial"/>
          <w:sz w:val="22"/>
          <w:szCs w:val="22"/>
        </w:rPr>
      </w:pPr>
    </w:p>
    <w:p w14:paraId="3EA79EAB" w14:textId="77777777" w:rsidR="00573323" w:rsidRPr="00573323" w:rsidRDefault="00573323" w:rsidP="00573323">
      <w:pPr>
        <w:ind w:left="1440"/>
        <w:rPr>
          <w:rFonts w:cs="Arial"/>
          <w:sz w:val="22"/>
          <w:szCs w:val="22"/>
        </w:rPr>
      </w:pPr>
    </w:p>
    <w:p w14:paraId="3F7ECE5A" w14:textId="77777777" w:rsidR="003C3A89" w:rsidRPr="00720D00" w:rsidRDefault="00F85A87" w:rsidP="00720D00">
      <w:pPr>
        <w:pStyle w:val="Heading2"/>
      </w:pPr>
      <w:bookmarkStart w:id="12" w:name="_Toc67932147"/>
      <w:r w:rsidRPr="00720D00">
        <w:t>New Defect</w:t>
      </w:r>
      <w:r w:rsidR="004D5014">
        <w:t>(</w:t>
      </w:r>
      <w:r w:rsidRPr="00720D00">
        <w:t>s</w:t>
      </w:r>
      <w:r w:rsidR="004D5014">
        <w:t>)</w:t>
      </w:r>
      <w:r w:rsidR="00DD682D">
        <w:t xml:space="preserve"> </w:t>
      </w:r>
      <w:r w:rsidR="004E0246">
        <w:t>and Resolution</w:t>
      </w:r>
      <w:bookmarkEnd w:id="12"/>
    </w:p>
    <w:p w14:paraId="7EBF306D" w14:textId="77777777" w:rsidR="003C3A89" w:rsidRPr="0046333F" w:rsidRDefault="003C3A89" w:rsidP="00951089">
      <w:pPr>
        <w:ind w:left="1440"/>
        <w:rPr>
          <w:rFonts w:cs="Arial"/>
          <w:sz w:val="22"/>
          <w:szCs w:val="22"/>
        </w:rPr>
      </w:pPr>
    </w:p>
    <w:p w14:paraId="0B9E88BD" w14:textId="77777777" w:rsidR="00131EE2" w:rsidRDefault="00131EE2" w:rsidP="00573323">
      <w:pPr>
        <w:ind w:left="144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br w:type="page"/>
      </w:r>
    </w:p>
    <w:p w14:paraId="5BF0630C" w14:textId="77777777" w:rsidR="00802DFE" w:rsidRDefault="00131EE2" w:rsidP="00FD4B47">
      <w:pPr>
        <w:pStyle w:val="Heading2"/>
      </w:pPr>
      <w:bookmarkStart w:id="13" w:name="_Toc67932148"/>
      <w:r>
        <w:lastRenderedPageBreak/>
        <w:t>Recommended System/Environmental Changes</w:t>
      </w:r>
      <w:bookmarkEnd w:id="13"/>
    </w:p>
    <w:p w14:paraId="30149987" w14:textId="77777777" w:rsidR="00D150E0" w:rsidRPr="00AF05EF" w:rsidRDefault="00D150E0" w:rsidP="00AF05EF">
      <w:pPr>
        <w:ind w:left="1440"/>
        <w:rPr>
          <w:sz w:val="22"/>
          <w:szCs w:val="22"/>
        </w:rPr>
      </w:pPr>
    </w:p>
    <w:p w14:paraId="6F7EF153" w14:textId="77777777" w:rsidR="00573323" w:rsidRPr="00263EAA" w:rsidRDefault="00573323" w:rsidP="00573323">
      <w:pPr>
        <w:ind w:left="1440"/>
        <w:rPr>
          <w:rFonts w:cs="Arial"/>
          <w:sz w:val="22"/>
          <w:szCs w:val="22"/>
        </w:rPr>
      </w:pPr>
    </w:p>
    <w:p w14:paraId="73FD02AC" w14:textId="77777777" w:rsidR="00DB0228" w:rsidRPr="00720D00" w:rsidRDefault="00DB0228" w:rsidP="00720D00">
      <w:pPr>
        <w:pStyle w:val="Heading1"/>
      </w:pPr>
      <w:bookmarkStart w:id="14" w:name="_Toc67932149"/>
      <w:r w:rsidRPr="00720D00">
        <w:t>PREVENTION</w:t>
      </w:r>
      <w:bookmarkEnd w:id="14"/>
    </w:p>
    <w:p w14:paraId="4C5C748C" w14:textId="77777777" w:rsidR="00EB0BAF" w:rsidRPr="00720D00" w:rsidRDefault="00F85A87" w:rsidP="00720D00">
      <w:pPr>
        <w:pStyle w:val="Heading2"/>
      </w:pPr>
      <w:bookmarkStart w:id="15" w:name="_Toc67932150"/>
      <w:r w:rsidRPr="00720D00">
        <w:t>Prevention in current estate</w:t>
      </w:r>
      <w:bookmarkEnd w:id="15"/>
      <w:r w:rsidRPr="00720D00">
        <w:t xml:space="preserve"> </w:t>
      </w:r>
    </w:p>
    <w:p w14:paraId="11F006A3" w14:textId="7F484165" w:rsidR="00722536" w:rsidRPr="00263EAA" w:rsidRDefault="00464258" w:rsidP="00722536">
      <w:pPr>
        <w:ind w:left="1440"/>
        <w:rPr>
          <w:rFonts w:cs="Arial"/>
          <w:color w:val="FF0000"/>
          <w:sz w:val="22"/>
          <w:szCs w:val="22"/>
        </w:rPr>
      </w:pPr>
      <w:r w:rsidRPr="0046333F">
        <w:rPr>
          <w:rFonts w:cs="Arial"/>
          <w:sz w:val="22"/>
          <w:szCs w:val="22"/>
        </w:rPr>
        <w:br/>
      </w:r>
      <w:r w:rsidRPr="00263EAA">
        <w:rPr>
          <w:rFonts w:cs="Arial"/>
          <w:sz w:val="22"/>
          <w:szCs w:val="22"/>
        </w:rPr>
        <w:br/>
      </w:r>
    </w:p>
    <w:p w14:paraId="403B64A5" w14:textId="77777777" w:rsidR="00EB0BAF" w:rsidRPr="00720D00" w:rsidRDefault="00F85A87" w:rsidP="00720D00">
      <w:pPr>
        <w:pStyle w:val="Heading2"/>
      </w:pPr>
      <w:bookmarkStart w:id="16" w:name="_Toc67932151"/>
      <w:r w:rsidRPr="00720D00">
        <w:t>Future prevention</w:t>
      </w:r>
      <w:bookmarkEnd w:id="16"/>
    </w:p>
    <w:p w14:paraId="4190E815" w14:textId="13DC2370" w:rsidR="00263EAA" w:rsidRPr="00263EAA" w:rsidRDefault="00464258" w:rsidP="00821275">
      <w:pPr>
        <w:ind w:left="1440"/>
        <w:rPr>
          <w:rFonts w:cs="Arial"/>
          <w:sz w:val="22"/>
          <w:szCs w:val="22"/>
        </w:rPr>
      </w:pPr>
      <w:r w:rsidRPr="0046333F">
        <w:rPr>
          <w:rFonts w:cs="Arial"/>
          <w:sz w:val="22"/>
          <w:szCs w:val="22"/>
        </w:rPr>
        <w:br/>
      </w:r>
    </w:p>
    <w:p w14:paraId="6F2434CF" w14:textId="77777777" w:rsidR="00263EAA" w:rsidRPr="0046333F" w:rsidRDefault="00263EAA" w:rsidP="00821275">
      <w:pPr>
        <w:ind w:left="1440"/>
        <w:rPr>
          <w:rFonts w:cs="Arial"/>
          <w:sz w:val="22"/>
          <w:szCs w:val="22"/>
        </w:rPr>
      </w:pPr>
    </w:p>
    <w:p w14:paraId="5B0AD877" w14:textId="77777777" w:rsidR="00EB0BAF" w:rsidRPr="00720D00" w:rsidRDefault="00EB0BAF" w:rsidP="00720D00">
      <w:pPr>
        <w:pStyle w:val="Heading2"/>
      </w:pPr>
      <w:bookmarkStart w:id="17" w:name="_Toc67932152"/>
      <w:r w:rsidRPr="00720D00">
        <w:t>Monitor for prevention</w:t>
      </w:r>
      <w:bookmarkEnd w:id="17"/>
    </w:p>
    <w:p w14:paraId="4A1F4364" w14:textId="197E0D97" w:rsidR="00D73051" w:rsidRDefault="00464258" w:rsidP="00D73051">
      <w:pPr>
        <w:ind w:left="1440"/>
        <w:rPr>
          <w:rFonts w:cs="Arial"/>
          <w:sz w:val="22"/>
          <w:szCs w:val="22"/>
        </w:rPr>
      </w:pPr>
      <w:r w:rsidRPr="00263EAA">
        <w:rPr>
          <w:rFonts w:cs="Arial"/>
          <w:sz w:val="22"/>
          <w:szCs w:val="22"/>
        </w:rPr>
        <w:br/>
      </w:r>
    </w:p>
    <w:p w14:paraId="2C693E54" w14:textId="77777777" w:rsidR="00573323" w:rsidRDefault="00573323" w:rsidP="00D73051">
      <w:pPr>
        <w:ind w:left="1440"/>
        <w:rPr>
          <w:rFonts w:cs="Arial"/>
          <w:sz w:val="22"/>
          <w:szCs w:val="22"/>
        </w:rPr>
      </w:pPr>
    </w:p>
    <w:sectPr w:rsidR="00573323" w:rsidSect="0022380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080" w:bottom="144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507D0C" w14:textId="77777777" w:rsidR="00170538" w:rsidRDefault="00170538" w:rsidP="00A908B2">
      <w:r>
        <w:separator/>
      </w:r>
    </w:p>
  </w:endnote>
  <w:endnote w:type="continuationSeparator" w:id="0">
    <w:p w14:paraId="47209FAF" w14:textId="77777777" w:rsidR="00170538" w:rsidRDefault="00170538" w:rsidP="00A908B2">
      <w:r>
        <w:continuationSeparator/>
      </w:r>
    </w:p>
  </w:endnote>
  <w:endnote w:type="continuationNotice" w:id="1">
    <w:p w14:paraId="5708F0AF" w14:textId="77777777" w:rsidR="00170538" w:rsidRDefault="0017053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359734109"/>
      <w:docPartObj>
        <w:docPartGallery w:val="Page Numbers (Bottom of Page)"/>
        <w:docPartUnique/>
      </w:docPartObj>
    </w:sdtPr>
    <w:sdtContent>
      <w:p w14:paraId="25E926DD" w14:textId="77777777" w:rsidR="005A6C3B" w:rsidRDefault="005A6C3B" w:rsidP="0022380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2053264833"/>
      <w:docPartObj>
        <w:docPartGallery w:val="Page Numbers (Bottom of Page)"/>
        <w:docPartUnique/>
      </w:docPartObj>
    </w:sdtPr>
    <w:sdtContent>
      <w:p w14:paraId="7C84A0F5" w14:textId="77777777" w:rsidR="005A6C3B" w:rsidRDefault="005A6C3B" w:rsidP="005A6C3B">
        <w:pPr>
          <w:pStyle w:val="Footer"/>
          <w:framePr w:wrap="none" w:vAnchor="text" w:hAnchor="margin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71FCB72" w14:textId="77777777" w:rsidR="005A6C3B" w:rsidRDefault="005A6C3B" w:rsidP="005A6C3B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998690170"/>
      <w:docPartObj>
        <w:docPartGallery w:val="Page Numbers (Bottom of Page)"/>
        <w:docPartUnique/>
      </w:docPartObj>
    </w:sdtPr>
    <w:sdtContent>
      <w:p w14:paraId="6812B5A7" w14:textId="77777777" w:rsidR="005A6C3B" w:rsidRDefault="005A6C3B" w:rsidP="00223801">
        <w:pPr>
          <w:pStyle w:val="Footer"/>
          <w:framePr w:wrap="none" w:vAnchor="text" w:hAnchor="margin" w:xAlign="right" w:y="1"/>
          <w:rPr>
            <w:rStyle w:val="PageNumber"/>
          </w:rPr>
        </w:pPr>
        <w:r w:rsidRPr="001713AB">
          <w:rPr>
            <w:rStyle w:val="PageNumber"/>
            <w:rFonts w:cs="Arial"/>
            <w:sz w:val="16"/>
            <w:szCs w:val="16"/>
          </w:rPr>
          <w:fldChar w:fldCharType="begin"/>
        </w:r>
        <w:r w:rsidRPr="001713AB">
          <w:rPr>
            <w:rStyle w:val="PageNumber"/>
            <w:rFonts w:cs="Arial"/>
            <w:sz w:val="16"/>
            <w:szCs w:val="16"/>
          </w:rPr>
          <w:instrText xml:space="preserve"> PAGE </w:instrText>
        </w:r>
        <w:r w:rsidRPr="001713AB">
          <w:rPr>
            <w:rStyle w:val="PageNumber"/>
            <w:rFonts w:cs="Arial"/>
            <w:sz w:val="16"/>
            <w:szCs w:val="16"/>
          </w:rPr>
          <w:fldChar w:fldCharType="separate"/>
        </w:r>
        <w:r w:rsidRPr="001713AB">
          <w:rPr>
            <w:rStyle w:val="PageNumber"/>
            <w:rFonts w:cs="Arial"/>
            <w:noProof/>
            <w:sz w:val="16"/>
            <w:szCs w:val="16"/>
          </w:rPr>
          <w:t>2</w:t>
        </w:r>
        <w:r w:rsidRPr="001713AB">
          <w:rPr>
            <w:rStyle w:val="PageNumber"/>
            <w:rFonts w:cs="Arial"/>
            <w:sz w:val="16"/>
            <w:szCs w:val="16"/>
          </w:rPr>
          <w:fldChar w:fldCharType="end"/>
        </w:r>
      </w:p>
    </w:sdtContent>
  </w:sdt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56"/>
      <w:gridCol w:w="3357"/>
      <w:gridCol w:w="3357"/>
    </w:tblGrid>
    <w:tr w:rsidR="00611C97" w:rsidRPr="00AF05EF" w14:paraId="4B99442C" w14:textId="77777777" w:rsidTr="4FBA2E30">
      <w:tc>
        <w:tcPr>
          <w:tcW w:w="3356" w:type="dxa"/>
          <w:vAlign w:val="center"/>
        </w:tcPr>
        <w:p w14:paraId="30CFA7CD" w14:textId="77777777" w:rsidR="00611C97" w:rsidRPr="00611C97" w:rsidRDefault="4FBA2E30" w:rsidP="005A6C3B">
          <w:pPr>
            <w:pStyle w:val="Footer"/>
            <w:ind w:right="360" w:firstLine="360"/>
            <w:rPr>
              <w:rFonts w:ascii="Arial" w:hAnsi="Arial" w:cs="Arial"/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55632924" wp14:editId="582E3AB2">
                <wp:extent cx="523301" cy="209264"/>
                <wp:effectExtent l="0" t="0" r="0" b="0"/>
                <wp:docPr id="6" name="Picture 6" descr="Black NetApp logo, registered trademark, RGB 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3301" cy="2092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57" w:type="dxa"/>
          <w:vAlign w:val="center"/>
        </w:tcPr>
        <w:p w14:paraId="29653F09" w14:textId="77777777" w:rsidR="00611C97" w:rsidRPr="001713AB" w:rsidRDefault="001E5691" w:rsidP="001E5691">
          <w:pPr>
            <w:pStyle w:val="Footer"/>
            <w:ind w:left="720"/>
            <w:rPr>
              <w:rFonts w:cs="Arial"/>
              <w:sz w:val="16"/>
              <w:szCs w:val="16"/>
            </w:rPr>
          </w:pPr>
          <w:r w:rsidRPr="001713AB">
            <w:rPr>
              <w:rFonts w:cs="Arial"/>
              <w:sz w:val="16"/>
              <w:szCs w:val="16"/>
            </w:rPr>
            <w:t xml:space="preserve">- </w:t>
          </w:r>
          <w:r w:rsidR="00611C97" w:rsidRPr="001713AB">
            <w:rPr>
              <w:rFonts w:cs="Arial"/>
              <w:sz w:val="16"/>
              <w:szCs w:val="16"/>
            </w:rPr>
            <w:t>NetApp Confidential -</w:t>
          </w:r>
        </w:p>
      </w:tc>
      <w:tc>
        <w:tcPr>
          <w:tcW w:w="3357" w:type="dxa"/>
          <w:vAlign w:val="center"/>
        </w:tcPr>
        <w:p w14:paraId="2C3014C3" w14:textId="77777777" w:rsidR="001E5691" w:rsidRPr="00AF05EF" w:rsidRDefault="001E5691" w:rsidP="001E5691">
          <w:pPr>
            <w:pStyle w:val="Footer"/>
            <w:jc w:val="right"/>
            <w:rPr>
              <w:rFonts w:ascii="Arial" w:hAnsi="Arial" w:cs="Arial"/>
              <w:sz w:val="16"/>
              <w:szCs w:val="16"/>
            </w:rPr>
          </w:pPr>
        </w:p>
      </w:tc>
    </w:tr>
  </w:tbl>
  <w:p w14:paraId="51D922D3" w14:textId="77777777" w:rsidR="00EB3679" w:rsidRPr="001713AB" w:rsidRDefault="005A6C3B" w:rsidP="005A6C3B">
    <w:pPr>
      <w:pStyle w:val="Footer"/>
      <w:jc w:val="center"/>
    </w:pPr>
    <w:r w:rsidRPr="001713AB">
      <w:rPr>
        <w:rFonts w:cs="Arial"/>
        <w:sz w:val="16"/>
        <w:szCs w:val="16"/>
      </w:rPr>
      <w:t>Redistribution prohibited without prior approval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26E33" w14:textId="77777777" w:rsidR="005A6C3B" w:rsidRDefault="005A6C3B" w:rsidP="00F03D28">
    <w:pPr>
      <w:pStyle w:val="Footer"/>
      <w:framePr w:wrap="none" w:vAnchor="text" w:hAnchor="margin" w:xAlign="right" w:y="1"/>
      <w:rPr>
        <w:rStyle w:val="PageNumber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356"/>
      <w:gridCol w:w="3357"/>
      <w:gridCol w:w="3357"/>
    </w:tblGrid>
    <w:tr w:rsidR="0023477E" w14:paraId="045CAE37" w14:textId="77777777" w:rsidTr="4FBA2E30">
      <w:tc>
        <w:tcPr>
          <w:tcW w:w="3356" w:type="dxa"/>
          <w:vAlign w:val="center"/>
        </w:tcPr>
        <w:p w14:paraId="139A7917" w14:textId="77777777" w:rsidR="0023477E" w:rsidRPr="00611C97" w:rsidRDefault="4FBA2E30" w:rsidP="005A6C3B">
          <w:pPr>
            <w:pStyle w:val="Footer"/>
            <w:ind w:right="360"/>
            <w:rPr>
              <w:rFonts w:ascii="Arial" w:hAnsi="Arial" w:cs="Arial"/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008E98BB" wp14:editId="7985FE25">
                <wp:extent cx="523301" cy="209264"/>
                <wp:effectExtent l="0" t="0" r="0" b="0"/>
                <wp:docPr id="7" name="Picture 7" descr="Black NetApp logo, registered trademark, RGB 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3301" cy="2092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57" w:type="dxa"/>
          <w:vAlign w:val="center"/>
        </w:tcPr>
        <w:p w14:paraId="282423AD" w14:textId="77777777" w:rsidR="0023477E" w:rsidRPr="001713AB" w:rsidRDefault="0023477E" w:rsidP="0023477E">
          <w:pPr>
            <w:pStyle w:val="Footer"/>
            <w:ind w:left="720"/>
            <w:rPr>
              <w:rFonts w:cs="Arial"/>
              <w:sz w:val="16"/>
              <w:szCs w:val="16"/>
            </w:rPr>
          </w:pPr>
          <w:r w:rsidRPr="001713AB">
            <w:rPr>
              <w:rFonts w:cs="Arial"/>
              <w:sz w:val="16"/>
              <w:szCs w:val="16"/>
            </w:rPr>
            <w:t>- NetApp Confidential -</w:t>
          </w:r>
        </w:p>
      </w:tc>
      <w:tc>
        <w:tcPr>
          <w:tcW w:w="3357" w:type="dxa"/>
          <w:vAlign w:val="center"/>
        </w:tcPr>
        <w:p w14:paraId="0D795FCB" w14:textId="77777777" w:rsidR="0023477E" w:rsidRPr="00611C97" w:rsidRDefault="0023477E" w:rsidP="0023477E">
          <w:pPr>
            <w:pStyle w:val="Footer"/>
            <w:jc w:val="right"/>
            <w:rPr>
              <w:rFonts w:ascii="Arial" w:hAnsi="Arial" w:cs="Arial"/>
              <w:sz w:val="16"/>
              <w:szCs w:val="16"/>
            </w:rPr>
          </w:pPr>
        </w:p>
      </w:tc>
    </w:tr>
  </w:tbl>
  <w:p w14:paraId="729421AF" w14:textId="77777777" w:rsidR="00310DDB" w:rsidRPr="00616662" w:rsidRDefault="005A6C3B" w:rsidP="005A6C3B">
    <w:pPr>
      <w:pStyle w:val="Footer"/>
      <w:jc w:val="center"/>
      <w:rPr>
        <w:rFonts w:eastAsia="Times New Roman" w:cs="Times New Roman"/>
      </w:rPr>
    </w:pPr>
    <w:r w:rsidRPr="00616662">
      <w:rPr>
        <w:rFonts w:cs="Arial"/>
        <w:sz w:val="16"/>
        <w:szCs w:val="16"/>
      </w:rPr>
      <w:t>Redistribution prohibited without prior approval</w:t>
    </w:r>
    <w:r w:rsidRPr="00616662">
      <w:rPr>
        <w:rFonts w:eastAsia="Times New Roman" w:cs="Times New Roman"/>
      </w:rPr>
      <w:t xml:space="preserve"> </w:t>
    </w:r>
    <w:r w:rsidR="00A424E3" w:rsidRPr="00616662">
      <w:rPr>
        <w:rFonts w:eastAsia="Times New Roman" w:cs="Times New Roman"/>
      </w:rPr>
      <w:fldChar w:fldCharType="begin"/>
    </w:r>
    <w:r w:rsidR="00E61B63" w:rsidRPr="00616662">
      <w:rPr>
        <w:rFonts w:eastAsia="Times New Roman" w:cs="Times New Roman"/>
      </w:rPr>
      <w:instrText xml:space="preserve"> INCLUDEPICTURE "C:\\var\\folders\\cq\\_m102b1s6gx6l_f60ztw3r_c0000gn\\T\\com.microsoft.Word\\WebArchiveCopyPasteTempFiles\\webimage-0AFFC828-467B-4DCE-BE508AAC99174BB2.jpg" \* MERGEFORMAT </w:instrText>
    </w:r>
    <w:r w:rsidR="00A424E3" w:rsidRPr="00616662">
      <w:rPr>
        <w:rFonts w:eastAsia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14CC24" w14:textId="77777777" w:rsidR="00170538" w:rsidRDefault="00170538" w:rsidP="00A908B2">
      <w:r>
        <w:separator/>
      </w:r>
    </w:p>
  </w:footnote>
  <w:footnote w:type="continuationSeparator" w:id="0">
    <w:p w14:paraId="24FA4F47" w14:textId="77777777" w:rsidR="00170538" w:rsidRDefault="00170538" w:rsidP="00A908B2">
      <w:r>
        <w:continuationSeparator/>
      </w:r>
    </w:p>
  </w:footnote>
  <w:footnote w:type="continuationNotice" w:id="1">
    <w:p w14:paraId="30901CA5" w14:textId="77777777" w:rsidR="00170538" w:rsidRDefault="0017053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242288984"/>
      <w:docPartObj>
        <w:docPartGallery w:val="Page Numbers (Top of Page)"/>
        <w:docPartUnique/>
      </w:docPartObj>
    </w:sdtPr>
    <w:sdtContent>
      <w:p w14:paraId="70384F8F" w14:textId="77777777" w:rsidR="00E86373" w:rsidRDefault="00E86373" w:rsidP="005A6C3B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664782699"/>
      <w:docPartObj>
        <w:docPartGallery w:val="Page Numbers (Top of Page)"/>
        <w:docPartUnique/>
      </w:docPartObj>
    </w:sdtPr>
    <w:sdtContent>
      <w:p w14:paraId="3B5119BC" w14:textId="77777777" w:rsidR="00B20FC6" w:rsidRDefault="00B20FC6" w:rsidP="00E86373">
        <w:pPr>
          <w:pStyle w:val="Header"/>
          <w:framePr w:wrap="none" w:vAnchor="text" w:hAnchor="margin" w:xAlign="outside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1320154726"/>
      <w:docPartObj>
        <w:docPartGallery w:val="Page Numbers (Top of Page)"/>
        <w:docPartUnique/>
      </w:docPartObj>
    </w:sdtPr>
    <w:sdtContent>
      <w:p w14:paraId="315513A5" w14:textId="77777777" w:rsidR="00EA784B" w:rsidRDefault="00EA784B" w:rsidP="00B20FC6">
        <w:pPr>
          <w:pStyle w:val="Header"/>
          <w:framePr w:wrap="none" w:vAnchor="text" w:hAnchor="margin" w:xAlign="right" w:y="1"/>
          <w:ind w:right="360" w:firstLine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478272004"/>
      <w:docPartObj>
        <w:docPartGallery w:val="Page Numbers (Top of Page)"/>
        <w:docPartUnique/>
      </w:docPartObj>
    </w:sdtPr>
    <w:sdtContent>
      <w:p w14:paraId="27DF6C52" w14:textId="77777777" w:rsidR="001E2D58" w:rsidRDefault="001E2D58" w:rsidP="00EA784B">
        <w:pPr>
          <w:pStyle w:val="Head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14B554A" w14:textId="77777777" w:rsidR="00A908B2" w:rsidRDefault="00A908B2" w:rsidP="001E2D58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5"/>
      <w:gridCol w:w="5035"/>
    </w:tblGrid>
    <w:tr w:rsidR="00935444" w14:paraId="0C432639" w14:textId="77777777" w:rsidTr="006B6CB8">
      <w:tc>
        <w:tcPr>
          <w:tcW w:w="5035" w:type="dxa"/>
          <w:vAlign w:val="center"/>
        </w:tcPr>
        <w:p w14:paraId="4BC66A5F" w14:textId="77777777" w:rsidR="00935444" w:rsidRPr="001713AB" w:rsidRDefault="00D32953" w:rsidP="00935444">
          <w:pPr>
            <w:pStyle w:val="Header"/>
            <w:tabs>
              <w:tab w:val="clear" w:pos="4680"/>
              <w:tab w:val="clear" w:pos="9360"/>
            </w:tabs>
            <w:rPr>
              <w:rFonts w:cs="Arial"/>
              <w:color w:val="8496B0" w:themeColor="text2" w:themeTint="99"/>
            </w:rPr>
          </w:pPr>
          <w:r w:rsidRPr="001713AB">
            <w:rPr>
              <w:rFonts w:cs="Arial"/>
              <w:sz w:val="16"/>
              <w:szCs w:val="16"/>
            </w:rPr>
            <w:t xml:space="preserve">Root Cause Analysis (RCA) </w:t>
          </w:r>
          <w:r w:rsidR="005A6C3B" w:rsidRPr="001713AB">
            <w:rPr>
              <w:rFonts w:cs="Arial"/>
              <w:sz w:val="16"/>
              <w:szCs w:val="16"/>
            </w:rPr>
            <w:t>Report</w:t>
          </w:r>
        </w:p>
      </w:tc>
      <w:tc>
        <w:tcPr>
          <w:tcW w:w="5035" w:type="dxa"/>
          <w:vAlign w:val="center"/>
        </w:tcPr>
        <w:p w14:paraId="15EBA5C5" w14:textId="41CB405A" w:rsidR="00935444" w:rsidRPr="001713AB" w:rsidRDefault="00D32953" w:rsidP="00935444">
          <w:pPr>
            <w:pStyle w:val="Header"/>
            <w:tabs>
              <w:tab w:val="clear" w:pos="4680"/>
              <w:tab w:val="clear" w:pos="9360"/>
            </w:tabs>
            <w:jc w:val="right"/>
            <w:rPr>
              <w:rFonts w:cs="Arial"/>
              <w:color w:val="8496B0" w:themeColor="text2" w:themeTint="99"/>
            </w:rPr>
          </w:pPr>
          <w:r w:rsidRPr="001713AB">
            <w:rPr>
              <w:rFonts w:cs="Arial"/>
              <w:sz w:val="16"/>
              <w:szCs w:val="16"/>
            </w:rPr>
            <w:fldChar w:fldCharType="begin"/>
          </w:r>
          <w:r w:rsidRPr="001713AB">
            <w:rPr>
              <w:rFonts w:cs="Arial"/>
              <w:sz w:val="16"/>
              <w:szCs w:val="16"/>
            </w:rPr>
            <w:instrText xml:space="preserve"> SAVEDATE \@ "MMMM d, yyyy" \* MERGEFORMAT </w:instrText>
          </w:r>
          <w:r w:rsidRPr="001713AB">
            <w:rPr>
              <w:rFonts w:cs="Arial"/>
              <w:sz w:val="16"/>
              <w:szCs w:val="16"/>
            </w:rPr>
            <w:fldChar w:fldCharType="separate"/>
          </w:r>
          <w:r w:rsidR="00845238">
            <w:rPr>
              <w:rFonts w:cs="Arial"/>
              <w:noProof/>
              <w:sz w:val="16"/>
              <w:szCs w:val="16"/>
            </w:rPr>
            <w:t>July 5, 2025</w:t>
          </w:r>
          <w:r w:rsidRPr="001713AB">
            <w:rPr>
              <w:rFonts w:cs="Arial"/>
              <w:sz w:val="16"/>
              <w:szCs w:val="16"/>
            </w:rPr>
            <w:fldChar w:fldCharType="end"/>
          </w:r>
        </w:p>
      </w:tc>
    </w:tr>
  </w:tbl>
  <w:p w14:paraId="071E2044" w14:textId="77777777" w:rsidR="004910F6" w:rsidRPr="00616662" w:rsidRDefault="00935444" w:rsidP="00935444">
    <w:pPr>
      <w:pStyle w:val="Header"/>
      <w:tabs>
        <w:tab w:val="clear" w:pos="4680"/>
        <w:tab w:val="clear" w:pos="9360"/>
      </w:tabs>
      <w:rPr>
        <w:rFonts w:cs="Arial"/>
        <w:color w:val="8496B0" w:themeColor="text2" w:themeTint="99"/>
      </w:rPr>
    </w:pPr>
    <w:r w:rsidRPr="00616662">
      <w:rPr>
        <w:rFonts w:cs="Arial"/>
        <w:color w:val="8496B0" w:themeColor="text2" w:themeTint="99"/>
      </w:rPr>
      <w:t xml:space="preserve"> </w:t>
    </w:r>
  </w:p>
  <w:p w14:paraId="29C89617" w14:textId="77777777" w:rsidR="007B3BED" w:rsidRDefault="007B3BED" w:rsidP="00B20FC6">
    <w:pPr>
      <w:pStyle w:val="Header"/>
      <w:ind w:right="360" w:firstLine="360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AC7AEB" w14:textId="77777777" w:rsidR="00A908B2" w:rsidRDefault="00A908B2" w:rsidP="00673156">
    <w:pPr>
      <w:pStyle w:val="Header"/>
      <w:ind w:right="36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F68D5"/>
    <w:multiLevelType w:val="multilevel"/>
    <w:tmpl w:val="E272B05A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  <w:rPr>
        <w:b/>
        <w:bCs/>
      </w:r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10C215FD"/>
    <w:multiLevelType w:val="hybridMultilevel"/>
    <w:tmpl w:val="5D5A9B7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42D3E42"/>
    <w:multiLevelType w:val="hybridMultilevel"/>
    <w:tmpl w:val="DAFA3040"/>
    <w:lvl w:ilvl="0" w:tplc="801082F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925693"/>
    <w:multiLevelType w:val="hybridMultilevel"/>
    <w:tmpl w:val="2990E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8801A6"/>
    <w:multiLevelType w:val="hybridMultilevel"/>
    <w:tmpl w:val="BAC23C12"/>
    <w:lvl w:ilvl="0" w:tplc="87207C16">
      <w:start w:val="3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E5B1B7F"/>
    <w:multiLevelType w:val="hybridMultilevel"/>
    <w:tmpl w:val="1CA2D9C6"/>
    <w:lvl w:ilvl="0" w:tplc="04090001">
      <w:start w:val="1"/>
      <w:numFmt w:val="bullet"/>
      <w:lvlText w:val=""/>
      <w:lvlJc w:val="left"/>
      <w:pPr>
        <w:ind w:left="22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6" w:hanging="360"/>
      </w:pPr>
      <w:rPr>
        <w:rFonts w:ascii="Wingdings" w:hAnsi="Wingdings" w:hint="default"/>
      </w:rPr>
    </w:lvl>
  </w:abstractNum>
  <w:abstractNum w:abstractNumId="6" w15:restartNumberingAfterBreak="0">
    <w:nsid w:val="33C66DAF"/>
    <w:multiLevelType w:val="hybridMultilevel"/>
    <w:tmpl w:val="1BEC960C"/>
    <w:lvl w:ilvl="0" w:tplc="0478D000">
      <w:start w:val="3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81067D"/>
    <w:multiLevelType w:val="hybridMultilevel"/>
    <w:tmpl w:val="3B4C58F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40AC4632"/>
    <w:multiLevelType w:val="hybridMultilevel"/>
    <w:tmpl w:val="4196AD2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44D4380A"/>
    <w:multiLevelType w:val="hybridMultilevel"/>
    <w:tmpl w:val="272ACE4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52246589"/>
    <w:multiLevelType w:val="hybridMultilevel"/>
    <w:tmpl w:val="E4A4E34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568E59B2"/>
    <w:multiLevelType w:val="hybridMultilevel"/>
    <w:tmpl w:val="936ADD9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625C27C9"/>
    <w:multiLevelType w:val="hybridMultilevel"/>
    <w:tmpl w:val="F0FEC21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67C95BE9"/>
    <w:multiLevelType w:val="hybridMultilevel"/>
    <w:tmpl w:val="AB3CC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5B69FD"/>
    <w:multiLevelType w:val="hybridMultilevel"/>
    <w:tmpl w:val="9E9EB75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7D2831D2"/>
    <w:multiLevelType w:val="multilevel"/>
    <w:tmpl w:val="E20C8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7604791">
    <w:abstractNumId w:val="0"/>
  </w:num>
  <w:num w:numId="2" w16cid:durableId="1285229239">
    <w:abstractNumId w:val="11"/>
  </w:num>
  <w:num w:numId="3" w16cid:durableId="380522098">
    <w:abstractNumId w:val="0"/>
  </w:num>
  <w:num w:numId="4" w16cid:durableId="247151701">
    <w:abstractNumId w:val="12"/>
  </w:num>
  <w:num w:numId="5" w16cid:durableId="1129588467">
    <w:abstractNumId w:val="6"/>
  </w:num>
  <w:num w:numId="6" w16cid:durableId="1286086122">
    <w:abstractNumId w:val="2"/>
  </w:num>
  <w:num w:numId="7" w16cid:durableId="1319919094">
    <w:abstractNumId w:val="4"/>
  </w:num>
  <w:num w:numId="8" w16cid:durableId="1597715419">
    <w:abstractNumId w:val="10"/>
  </w:num>
  <w:num w:numId="9" w16cid:durableId="64036923">
    <w:abstractNumId w:val="1"/>
  </w:num>
  <w:num w:numId="10" w16cid:durableId="1079524824">
    <w:abstractNumId w:val="13"/>
  </w:num>
  <w:num w:numId="11" w16cid:durableId="908465687">
    <w:abstractNumId w:val="5"/>
  </w:num>
  <w:num w:numId="12" w16cid:durableId="672101620">
    <w:abstractNumId w:val="14"/>
  </w:num>
  <w:num w:numId="13" w16cid:durableId="1602294230">
    <w:abstractNumId w:val="8"/>
  </w:num>
  <w:num w:numId="14" w16cid:durableId="1517621748">
    <w:abstractNumId w:val="7"/>
  </w:num>
  <w:num w:numId="15" w16cid:durableId="614100056">
    <w:abstractNumId w:val="9"/>
  </w:num>
  <w:num w:numId="16" w16cid:durableId="579486575">
    <w:abstractNumId w:val="3"/>
  </w:num>
  <w:num w:numId="17" w16cid:durableId="2057386548">
    <w:abstractNumId w:val="15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hideSpellingErrors/>
  <w:hideGrammaticalErrors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BC1"/>
    <w:rsid w:val="0000258A"/>
    <w:rsid w:val="00002F23"/>
    <w:rsid w:val="00031852"/>
    <w:rsid w:val="000353ED"/>
    <w:rsid w:val="00035637"/>
    <w:rsid w:val="00047F87"/>
    <w:rsid w:val="00050E14"/>
    <w:rsid w:val="00051638"/>
    <w:rsid w:val="000565C2"/>
    <w:rsid w:val="00060A0A"/>
    <w:rsid w:val="00062E5B"/>
    <w:rsid w:val="000710A9"/>
    <w:rsid w:val="00074D37"/>
    <w:rsid w:val="0007510E"/>
    <w:rsid w:val="000760D9"/>
    <w:rsid w:val="00085093"/>
    <w:rsid w:val="0008611E"/>
    <w:rsid w:val="00086260"/>
    <w:rsid w:val="0009063B"/>
    <w:rsid w:val="00090DF2"/>
    <w:rsid w:val="000940A8"/>
    <w:rsid w:val="000A2A40"/>
    <w:rsid w:val="000A517B"/>
    <w:rsid w:val="000B7CEB"/>
    <w:rsid w:val="000C7EE3"/>
    <w:rsid w:val="000E490B"/>
    <w:rsid w:val="000E752B"/>
    <w:rsid w:val="000F2382"/>
    <w:rsid w:val="001005DD"/>
    <w:rsid w:val="00106545"/>
    <w:rsid w:val="00112079"/>
    <w:rsid w:val="0011262E"/>
    <w:rsid w:val="00120D63"/>
    <w:rsid w:val="00126C07"/>
    <w:rsid w:val="00126D6A"/>
    <w:rsid w:val="00131EE2"/>
    <w:rsid w:val="00145BFB"/>
    <w:rsid w:val="00160363"/>
    <w:rsid w:val="0016653C"/>
    <w:rsid w:val="00170538"/>
    <w:rsid w:val="00171173"/>
    <w:rsid w:val="001713AB"/>
    <w:rsid w:val="00174D69"/>
    <w:rsid w:val="001847A6"/>
    <w:rsid w:val="00185B8B"/>
    <w:rsid w:val="001937D0"/>
    <w:rsid w:val="001A3CE2"/>
    <w:rsid w:val="001A5022"/>
    <w:rsid w:val="001B04E8"/>
    <w:rsid w:val="001C48A4"/>
    <w:rsid w:val="001C4D78"/>
    <w:rsid w:val="001E2206"/>
    <w:rsid w:val="001E2D58"/>
    <w:rsid w:val="001E4201"/>
    <w:rsid w:val="001E55AA"/>
    <w:rsid w:val="001E5691"/>
    <w:rsid w:val="001F1684"/>
    <w:rsid w:val="001F7A36"/>
    <w:rsid w:val="002014E8"/>
    <w:rsid w:val="00201861"/>
    <w:rsid w:val="00213196"/>
    <w:rsid w:val="0021330E"/>
    <w:rsid w:val="00216E65"/>
    <w:rsid w:val="00220D2E"/>
    <w:rsid w:val="00223801"/>
    <w:rsid w:val="002262B3"/>
    <w:rsid w:val="00226AD6"/>
    <w:rsid w:val="00234716"/>
    <w:rsid w:val="0023477E"/>
    <w:rsid w:val="00236756"/>
    <w:rsid w:val="00237E67"/>
    <w:rsid w:val="00242BA5"/>
    <w:rsid w:val="00242F0D"/>
    <w:rsid w:val="00243294"/>
    <w:rsid w:val="00262984"/>
    <w:rsid w:val="00263EAA"/>
    <w:rsid w:val="00264FF4"/>
    <w:rsid w:val="0026612C"/>
    <w:rsid w:val="00273659"/>
    <w:rsid w:val="00285D2C"/>
    <w:rsid w:val="002902D2"/>
    <w:rsid w:val="00290FD9"/>
    <w:rsid w:val="00291E37"/>
    <w:rsid w:val="002946DA"/>
    <w:rsid w:val="002A2C7B"/>
    <w:rsid w:val="002A39E0"/>
    <w:rsid w:val="002A3B68"/>
    <w:rsid w:val="002A3BF9"/>
    <w:rsid w:val="002A4622"/>
    <w:rsid w:val="002A52B1"/>
    <w:rsid w:val="002B6B31"/>
    <w:rsid w:val="002B712D"/>
    <w:rsid w:val="002C73F5"/>
    <w:rsid w:val="002D344B"/>
    <w:rsid w:val="002D44C8"/>
    <w:rsid w:val="002D537B"/>
    <w:rsid w:val="002E0266"/>
    <w:rsid w:val="002E0788"/>
    <w:rsid w:val="002E1B55"/>
    <w:rsid w:val="002E2F4E"/>
    <w:rsid w:val="002E4E32"/>
    <w:rsid w:val="002E63E8"/>
    <w:rsid w:val="002F70CE"/>
    <w:rsid w:val="00303A8F"/>
    <w:rsid w:val="003049DF"/>
    <w:rsid w:val="00304E65"/>
    <w:rsid w:val="003069EA"/>
    <w:rsid w:val="0031098D"/>
    <w:rsid w:val="00310DDB"/>
    <w:rsid w:val="003119E5"/>
    <w:rsid w:val="00312F71"/>
    <w:rsid w:val="003159C8"/>
    <w:rsid w:val="00317AE1"/>
    <w:rsid w:val="0033601A"/>
    <w:rsid w:val="00336946"/>
    <w:rsid w:val="00341123"/>
    <w:rsid w:val="003414E4"/>
    <w:rsid w:val="00343418"/>
    <w:rsid w:val="00347038"/>
    <w:rsid w:val="003519FD"/>
    <w:rsid w:val="00356331"/>
    <w:rsid w:val="00361549"/>
    <w:rsid w:val="00375B2F"/>
    <w:rsid w:val="003814CC"/>
    <w:rsid w:val="00391D47"/>
    <w:rsid w:val="003941EF"/>
    <w:rsid w:val="003A462F"/>
    <w:rsid w:val="003B51F9"/>
    <w:rsid w:val="003B5359"/>
    <w:rsid w:val="003C283B"/>
    <w:rsid w:val="003C2E3C"/>
    <w:rsid w:val="003C3A89"/>
    <w:rsid w:val="003C691C"/>
    <w:rsid w:val="003D3F85"/>
    <w:rsid w:val="003E2D7B"/>
    <w:rsid w:val="003E3F46"/>
    <w:rsid w:val="003F0066"/>
    <w:rsid w:val="0040095A"/>
    <w:rsid w:val="0040156B"/>
    <w:rsid w:val="00402ADE"/>
    <w:rsid w:val="004133A6"/>
    <w:rsid w:val="004332AD"/>
    <w:rsid w:val="00440F0D"/>
    <w:rsid w:val="0044281E"/>
    <w:rsid w:val="00446DE4"/>
    <w:rsid w:val="004505C8"/>
    <w:rsid w:val="0045254F"/>
    <w:rsid w:val="004547CD"/>
    <w:rsid w:val="00460A95"/>
    <w:rsid w:val="0046333F"/>
    <w:rsid w:val="00463A6C"/>
    <w:rsid w:val="00464258"/>
    <w:rsid w:val="004646EF"/>
    <w:rsid w:val="00467C2B"/>
    <w:rsid w:val="00470164"/>
    <w:rsid w:val="00474690"/>
    <w:rsid w:val="004910F6"/>
    <w:rsid w:val="00491D62"/>
    <w:rsid w:val="00495CF8"/>
    <w:rsid w:val="004A0A76"/>
    <w:rsid w:val="004C1D87"/>
    <w:rsid w:val="004C6408"/>
    <w:rsid w:val="004D05BE"/>
    <w:rsid w:val="004D36A6"/>
    <w:rsid w:val="004D5014"/>
    <w:rsid w:val="004E0246"/>
    <w:rsid w:val="004E1D0D"/>
    <w:rsid w:val="004F1D32"/>
    <w:rsid w:val="004F5C36"/>
    <w:rsid w:val="004F678F"/>
    <w:rsid w:val="004F7FE1"/>
    <w:rsid w:val="005006F8"/>
    <w:rsid w:val="00502706"/>
    <w:rsid w:val="00514B4B"/>
    <w:rsid w:val="0053021E"/>
    <w:rsid w:val="00531ED7"/>
    <w:rsid w:val="005358FA"/>
    <w:rsid w:val="005478F9"/>
    <w:rsid w:val="00550A7E"/>
    <w:rsid w:val="00555BB4"/>
    <w:rsid w:val="005635BF"/>
    <w:rsid w:val="00565FC3"/>
    <w:rsid w:val="00573323"/>
    <w:rsid w:val="00585DAA"/>
    <w:rsid w:val="005A3D99"/>
    <w:rsid w:val="005A6C3B"/>
    <w:rsid w:val="005B50B3"/>
    <w:rsid w:val="005B5196"/>
    <w:rsid w:val="005B7741"/>
    <w:rsid w:val="005C19BC"/>
    <w:rsid w:val="005C608B"/>
    <w:rsid w:val="005D277E"/>
    <w:rsid w:val="005E2BB3"/>
    <w:rsid w:val="005F07D0"/>
    <w:rsid w:val="00601158"/>
    <w:rsid w:val="00610AE3"/>
    <w:rsid w:val="00611C97"/>
    <w:rsid w:val="00616662"/>
    <w:rsid w:val="00622EBC"/>
    <w:rsid w:val="006269AD"/>
    <w:rsid w:val="006269E6"/>
    <w:rsid w:val="006316EC"/>
    <w:rsid w:val="00643CD0"/>
    <w:rsid w:val="00644378"/>
    <w:rsid w:val="006458AA"/>
    <w:rsid w:val="006509E0"/>
    <w:rsid w:val="006525F8"/>
    <w:rsid w:val="006604D9"/>
    <w:rsid w:val="0066232E"/>
    <w:rsid w:val="006634A6"/>
    <w:rsid w:val="00664922"/>
    <w:rsid w:val="00673156"/>
    <w:rsid w:val="006735A1"/>
    <w:rsid w:val="006807A4"/>
    <w:rsid w:val="0068375F"/>
    <w:rsid w:val="00697920"/>
    <w:rsid w:val="006A247E"/>
    <w:rsid w:val="006A3288"/>
    <w:rsid w:val="006A3879"/>
    <w:rsid w:val="006A45C7"/>
    <w:rsid w:val="006B4106"/>
    <w:rsid w:val="006B428B"/>
    <w:rsid w:val="006B5288"/>
    <w:rsid w:val="006B6749"/>
    <w:rsid w:val="006B6CB8"/>
    <w:rsid w:val="006B7EB5"/>
    <w:rsid w:val="006C36D3"/>
    <w:rsid w:val="006C3DC3"/>
    <w:rsid w:val="006C58F5"/>
    <w:rsid w:val="006D5591"/>
    <w:rsid w:val="006D7AB1"/>
    <w:rsid w:val="006F1D70"/>
    <w:rsid w:val="006F3A1D"/>
    <w:rsid w:val="00716EED"/>
    <w:rsid w:val="00720D00"/>
    <w:rsid w:val="00722536"/>
    <w:rsid w:val="00732506"/>
    <w:rsid w:val="00735270"/>
    <w:rsid w:val="00736FCA"/>
    <w:rsid w:val="007419C6"/>
    <w:rsid w:val="00744076"/>
    <w:rsid w:val="0075008E"/>
    <w:rsid w:val="00752753"/>
    <w:rsid w:val="007540D1"/>
    <w:rsid w:val="00756208"/>
    <w:rsid w:val="00760A48"/>
    <w:rsid w:val="00766E55"/>
    <w:rsid w:val="00771B2C"/>
    <w:rsid w:val="00772963"/>
    <w:rsid w:val="007747E3"/>
    <w:rsid w:val="00774845"/>
    <w:rsid w:val="00775ECD"/>
    <w:rsid w:val="00776E6A"/>
    <w:rsid w:val="007865B4"/>
    <w:rsid w:val="007A061B"/>
    <w:rsid w:val="007A1A70"/>
    <w:rsid w:val="007A59C7"/>
    <w:rsid w:val="007A623A"/>
    <w:rsid w:val="007B0276"/>
    <w:rsid w:val="007B1C6F"/>
    <w:rsid w:val="007B3BED"/>
    <w:rsid w:val="007B3EA2"/>
    <w:rsid w:val="007C029A"/>
    <w:rsid w:val="007C0FAD"/>
    <w:rsid w:val="007C532E"/>
    <w:rsid w:val="007D08B6"/>
    <w:rsid w:val="007E1526"/>
    <w:rsid w:val="007E26EB"/>
    <w:rsid w:val="007E395A"/>
    <w:rsid w:val="007E43DB"/>
    <w:rsid w:val="007E7194"/>
    <w:rsid w:val="007F2F84"/>
    <w:rsid w:val="008009F0"/>
    <w:rsid w:val="00802DFE"/>
    <w:rsid w:val="00811520"/>
    <w:rsid w:val="00811CEA"/>
    <w:rsid w:val="00816841"/>
    <w:rsid w:val="0082095D"/>
    <w:rsid w:val="00821275"/>
    <w:rsid w:val="0083133E"/>
    <w:rsid w:val="00845238"/>
    <w:rsid w:val="00847E32"/>
    <w:rsid w:val="0085723F"/>
    <w:rsid w:val="008579E1"/>
    <w:rsid w:val="00857F20"/>
    <w:rsid w:val="008632C4"/>
    <w:rsid w:val="00873730"/>
    <w:rsid w:val="008749A1"/>
    <w:rsid w:val="008757D0"/>
    <w:rsid w:val="0087644B"/>
    <w:rsid w:val="00880153"/>
    <w:rsid w:val="0088544C"/>
    <w:rsid w:val="00890A4C"/>
    <w:rsid w:val="008920B8"/>
    <w:rsid w:val="0089514A"/>
    <w:rsid w:val="008A1F21"/>
    <w:rsid w:val="008A34CC"/>
    <w:rsid w:val="008B23D2"/>
    <w:rsid w:val="008B2F77"/>
    <w:rsid w:val="008B3514"/>
    <w:rsid w:val="008B612C"/>
    <w:rsid w:val="008B7E3D"/>
    <w:rsid w:val="008C7D6A"/>
    <w:rsid w:val="008D05E6"/>
    <w:rsid w:val="008D062F"/>
    <w:rsid w:val="008D233B"/>
    <w:rsid w:val="008E0CB2"/>
    <w:rsid w:val="008F0CED"/>
    <w:rsid w:val="008F45A3"/>
    <w:rsid w:val="008F5AB9"/>
    <w:rsid w:val="00910995"/>
    <w:rsid w:val="00913814"/>
    <w:rsid w:val="009241B7"/>
    <w:rsid w:val="00924EB7"/>
    <w:rsid w:val="009267E3"/>
    <w:rsid w:val="0093447E"/>
    <w:rsid w:val="00935444"/>
    <w:rsid w:val="0094144E"/>
    <w:rsid w:val="00944434"/>
    <w:rsid w:val="009454BC"/>
    <w:rsid w:val="009468DE"/>
    <w:rsid w:val="00947B47"/>
    <w:rsid w:val="00951089"/>
    <w:rsid w:val="0096429D"/>
    <w:rsid w:val="00970860"/>
    <w:rsid w:val="00971BC2"/>
    <w:rsid w:val="00971D4F"/>
    <w:rsid w:val="00983031"/>
    <w:rsid w:val="00984D15"/>
    <w:rsid w:val="00987B98"/>
    <w:rsid w:val="00993480"/>
    <w:rsid w:val="00993DBB"/>
    <w:rsid w:val="00995610"/>
    <w:rsid w:val="009958AD"/>
    <w:rsid w:val="009966F3"/>
    <w:rsid w:val="009A0787"/>
    <w:rsid w:val="009A33C1"/>
    <w:rsid w:val="009B0786"/>
    <w:rsid w:val="009C2FBA"/>
    <w:rsid w:val="009C5F77"/>
    <w:rsid w:val="009C75D5"/>
    <w:rsid w:val="009D0927"/>
    <w:rsid w:val="009D3421"/>
    <w:rsid w:val="009E03CC"/>
    <w:rsid w:val="009E0ACF"/>
    <w:rsid w:val="009F3134"/>
    <w:rsid w:val="00A05D9A"/>
    <w:rsid w:val="00A06013"/>
    <w:rsid w:val="00A139D9"/>
    <w:rsid w:val="00A1676F"/>
    <w:rsid w:val="00A32FB3"/>
    <w:rsid w:val="00A352DF"/>
    <w:rsid w:val="00A3739D"/>
    <w:rsid w:val="00A41D8F"/>
    <w:rsid w:val="00A424E3"/>
    <w:rsid w:val="00A446F4"/>
    <w:rsid w:val="00A5578E"/>
    <w:rsid w:val="00A62AFB"/>
    <w:rsid w:val="00A72700"/>
    <w:rsid w:val="00A75BCD"/>
    <w:rsid w:val="00A80E62"/>
    <w:rsid w:val="00A81A28"/>
    <w:rsid w:val="00A908B2"/>
    <w:rsid w:val="00A93476"/>
    <w:rsid w:val="00A94FF5"/>
    <w:rsid w:val="00A9689C"/>
    <w:rsid w:val="00AA78CB"/>
    <w:rsid w:val="00AB2590"/>
    <w:rsid w:val="00AC011F"/>
    <w:rsid w:val="00AC23B5"/>
    <w:rsid w:val="00AC5F4F"/>
    <w:rsid w:val="00AD0FB3"/>
    <w:rsid w:val="00AD2FBD"/>
    <w:rsid w:val="00AD6408"/>
    <w:rsid w:val="00AD7A0D"/>
    <w:rsid w:val="00AE0267"/>
    <w:rsid w:val="00AE4156"/>
    <w:rsid w:val="00AF05EF"/>
    <w:rsid w:val="00B10A75"/>
    <w:rsid w:val="00B14099"/>
    <w:rsid w:val="00B20FC6"/>
    <w:rsid w:val="00B268D0"/>
    <w:rsid w:val="00B27793"/>
    <w:rsid w:val="00B34DC8"/>
    <w:rsid w:val="00B35D08"/>
    <w:rsid w:val="00B4085C"/>
    <w:rsid w:val="00B41AAA"/>
    <w:rsid w:val="00B41DBF"/>
    <w:rsid w:val="00B46F87"/>
    <w:rsid w:val="00B50782"/>
    <w:rsid w:val="00B51A39"/>
    <w:rsid w:val="00B52004"/>
    <w:rsid w:val="00B53897"/>
    <w:rsid w:val="00B63059"/>
    <w:rsid w:val="00B6602A"/>
    <w:rsid w:val="00B66A2B"/>
    <w:rsid w:val="00B67153"/>
    <w:rsid w:val="00B672FB"/>
    <w:rsid w:val="00B708F4"/>
    <w:rsid w:val="00B75614"/>
    <w:rsid w:val="00B81FDC"/>
    <w:rsid w:val="00B85B87"/>
    <w:rsid w:val="00B91304"/>
    <w:rsid w:val="00BA27B8"/>
    <w:rsid w:val="00BA6E2C"/>
    <w:rsid w:val="00BB469B"/>
    <w:rsid w:val="00BB4BA2"/>
    <w:rsid w:val="00BB511C"/>
    <w:rsid w:val="00BB7B8C"/>
    <w:rsid w:val="00BC1C24"/>
    <w:rsid w:val="00BD15C1"/>
    <w:rsid w:val="00BD37C7"/>
    <w:rsid w:val="00BE0D40"/>
    <w:rsid w:val="00BE1A8C"/>
    <w:rsid w:val="00BF0BC1"/>
    <w:rsid w:val="00BF20BE"/>
    <w:rsid w:val="00BF370B"/>
    <w:rsid w:val="00BF5E5C"/>
    <w:rsid w:val="00C04106"/>
    <w:rsid w:val="00C05483"/>
    <w:rsid w:val="00C1639F"/>
    <w:rsid w:val="00C25028"/>
    <w:rsid w:val="00C3196B"/>
    <w:rsid w:val="00C31E72"/>
    <w:rsid w:val="00C321B7"/>
    <w:rsid w:val="00C35014"/>
    <w:rsid w:val="00C36385"/>
    <w:rsid w:val="00C40C0D"/>
    <w:rsid w:val="00C50BB1"/>
    <w:rsid w:val="00C5186C"/>
    <w:rsid w:val="00C56925"/>
    <w:rsid w:val="00C61071"/>
    <w:rsid w:val="00C61696"/>
    <w:rsid w:val="00C77E17"/>
    <w:rsid w:val="00C84FE7"/>
    <w:rsid w:val="00C860F6"/>
    <w:rsid w:val="00C9636B"/>
    <w:rsid w:val="00CA39A9"/>
    <w:rsid w:val="00CB3AC2"/>
    <w:rsid w:val="00CB56CF"/>
    <w:rsid w:val="00CC37C9"/>
    <w:rsid w:val="00CC4139"/>
    <w:rsid w:val="00CC5D9C"/>
    <w:rsid w:val="00CC7CD5"/>
    <w:rsid w:val="00CE0237"/>
    <w:rsid w:val="00CE536D"/>
    <w:rsid w:val="00CE5F6E"/>
    <w:rsid w:val="00D10DD3"/>
    <w:rsid w:val="00D122B0"/>
    <w:rsid w:val="00D13BA4"/>
    <w:rsid w:val="00D13F53"/>
    <w:rsid w:val="00D150E0"/>
    <w:rsid w:val="00D17944"/>
    <w:rsid w:val="00D21349"/>
    <w:rsid w:val="00D30E0C"/>
    <w:rsid w:val="00D32863"/>
    <w:rsid w:val="00D32953"/>
    <w:rsid w:val="00D35D29"/>
    <w:rsid w:val="00D44358"/>
    <w:rsid w:val="00D45500"/>
    <w:rsid w:val="00D72616"/>
    <w:rsid w:val="00D73051"/>
    <w:rsid w:val="00D73BEB"/>
    <w:rsid w:val="00D80508"/>
    <w:rsid w:val="00D844FE"/>
    <w:rsid w:val="00D92DD3"/>
    <w:rsid w:val="00D95AE5"/>
    <w:rsid w:val="00D97EDD"/>
    <w:rsid w:val="00DA0279"/>
    <w:rsid w:val="00DA2815"/>
    <w:rsid w:val="00DA71CD"/>
    <w:rsid w:val="00DA7AEA"/>
    <w:rsid w:val="00DB0228"/>
    <w:rsid w:val="00DB262B"/>
    <w:rsid w:val="00DB2F1A"/>
    <w:rsid w:val="00DB3BBB"/>
    <w:rsid w:val="00DB54B0"/>
    <w:rsid w:val="00DD230D"/>
    <w:rsid w:val="00DD5D01"/>
    <w:rsid w:val="00DD682D"/>
    <w:rsid w:val="00DD6B05"/>
    <w:rsid w:val="00DE578C"/>
    <w:rsid w:val="00DF11AB"/>
    <w:rsid w:val="00DF1ECE"/>
    <w:rsid w:val="00DF5D14"/>
    <w:rsid w:val="00E02344"/>
    <w:rsid w:val="00E13DFF"/>
    <w:rsid w:val="00E221D3"/>
    <w:rsid w:val="00E22C05"/>
    <w:rsid w:val="00E27E2A"/>
    <w:rsid w:val="00E33D38"/>
    <w:rsid w:val="00E37E06"/>
    <w:rsid w:val="00E37E12"/>
    <w:rsid w:val="00E60B87"/>
    <w:rsid w:val="00E61B63"/>
    <w:rsid w:val="00E63F46"/>
    <w:rsid w:val="00E64237"/>
    <w:rsid w:val="00E643CA"/>
    <w:rsid w:val="00E6580B"/>
    <w:rsid w:val="00E66B60"/>
    <w:rsid w:val="00E675DF"/>
    <w:rsid w:val="00E7286C"/>
    <w:rsid w:val="00E72EBD"/>
    <w:rsid w:val="00E73BEB"/>
    <w:rsid w:val="00E837FA"/>
    <w:rsid w:val="00E845F4"/>
    <w:rsid w:val="00E86074"/>
    <w:rsid w:val="00E86373"/>
    <w:rsid w:val="00E8648D"/>
    <w:rsid w:val="00E86E0D"/>
    <w:rsid w:val="00E93559"/>
    <w:rsid w:val="00E953C2"/>
    <w:rsid w:val="00E96804"/>
    <w:rsid w:val="00EA784B"/>
    <w:rsid w:val="00EB0BAF"/>
    <w:rsid w:val="00EB0F83"/>
    <w:rsid w:val="00EB3679"/>
    <w:rsid w:val="00EC675B"/>
    <w:rsid w:val="00EC6898"/>
    <w:rsid w:val="00EC6A7B"/>
    <w:rsid w:val="00ED2534"/>
    <w:rsid w:val="00EE226C"/>
    <w:rsid w:val="00EE623E"/>
    <w:rsid w:val="00EF19A7"/>
    <w:rsid w:val="00F0100E"/>
    <w:rsid w:val="00F03D28"/>
    <w:rsid w:val="00F05B2F"/>
    <w:rsid w:val="00F213E8"/>
    <w:rsid w:val="00F2730A"/>
    <w:rsid w:val="00F30993"/>
    <w:rsid w:val="00F3164D"/>
    <w:rsid w:val="00F32F6C"/>
    <w:rsid w:val="00F33B0A"/>
    <w:rsid w:val="00F37FFB"/>
    <w:rsid w:val="00F402E5"/>
    <w:rsid w:val="00F423CA"/>
    <w:rsid w:val="00F54C8C"/>
    <w:rsid w:val="00F55AB7"/>
    <w:rsid w:val="00F55C1F"/>
    <w:rsid w:val="00F604E2"/>
    <w:rsid w:val="00F6513C"/>
    <w:rsid w:val="00F65632"/>
    <w:rsid w:val="00F65A37"/>
    <w:rsid w:val="00F70DA3"/>
    <w:rsid w:val="00F72570"/>
    <w:rsid w:val="00F72E5C"/>
    <w:rsid w:val="00F766CD"/>
    <w:rsid w:val="00F8117A"/>
    <w:rsid w:val="00F811DE"/>
    <w:rsid w:val="00F827B4"/>
    <w:rsid w:val="00F85A87"/>
    <w:rsid w:val="00F9321B"/>
    <w:rsid w:val="00F96B42"/>
    <w:rsid w:val="00FA5D07"/>
    <w:rsid w:val="00FB11FC"/>
    <w:rsid w:val="00FC010E"/>
    <w:rsid w:val="00FC1C9E"/>
    <w:rsid w:val="00FC2DC1"/>
    <w:rsid w:val="00FC7CD6"/>
    <w:rsid w:val="00FD4B47"/>
    <w:rsid w:val="00FE029C"/>
    <w:rsid w:val="00FE20CA"/>
    <w:rsid w:val="00FE235C"/>
    <w:rsid w:val="00FE4B12"/>
    <w:rsid w:val="00FE628D"/>
    <w:rsid w:val="00FE7A94"/>
    <w:rsid w:val="00FF24B4"/>
    <w:rsid w:val="00FF36A6"/>
    <w:rsid w:val="00FF7F94"/>
    <w:rsid w:val="023E6AC5"/>
    <w:rsid w:val="03D2720D"/>
    <w:rsid w:val="05A1005A"/>
    <w:rsid w:val="08AAA143"/>
    <w:rsid w:val="08F2CD9F"/>
    <w:rsid w:val="09700476"/>
    <w:rsid w:val="0C723C4A"/>
    <w:rsid w:val="18188947"/>
    <w:rsid w:val="1A9E05C5"/>
    <w:rsid w:val="1B19C4FF"/>
    <w:rsid w:val="1BD798D9"/>
    <w:rsid w:val="1C521E3B"/>
    <w:rsid w:val="1DF53FAE"/>
    <w:rsid w:val="21D8C321"/>
    <w:rsid w:val="2246CB9B"/>
    <w:rsid w:val="23FF6619"/>
    <w:rsid w:val="252ECD2B"/>
    <w:rsid w:val="26870BE7"/>
    <w:rsid w:val="28B7AD6C"/>
    <w:rsid w:val="28EB6E13"/>
    <w:rsid w:val="2B13CE30"/>
    <w:rsid w:val="2F07E6D5"/>
    <w:rsid w:val="31216058"/>
    <w:rsid w:val="4103D031"/>
    <w:rsid w:val="42FE44ED"/>
    <w:rsid w:val="45C3000B"/>
    <w:rsid w:val="46421DD9"/>
    <w:rsid w:val="465D0F0A"/>
    <w:rsid w:val="46D250F6"/>
    <w:rsid w:val="4BB951C6"/>
    <w:rsid w:val="4E4B8E1B"/>
    <w:rsid w:val="4FBA2E30"/>
    <w:rsid w:val="52BCC08E"/>
    <w:rsid w:val="53AB3B4E"/>
    <w:rsid w:val="548A8736"/>
    <w:rsid w:val="5680F9A8"/>
    <w:rsid w:val="57842EC5"/>
    <w:rsid w:val="5851AE77"/>
    <w:rsid w:val="598C8866"/>
    <w:rsid w:val="5BC70E38"/>
    <w:rsid w:val="5E19CEED"/>
    <w:rsid w:val="5F7483DE"/>
    <w:rsid w:val="635034F0"/>
    <w:rsid w:val="64D399E8"/>
    <w:rsid w:val="6530B623"/>
    <w:rsid w:val="6700ED60"/>
    <w:rsid w:val="69BC6B13"/>
    <w:rsid w:val="6BE51105"/>
    <w:rsid w:val="6F11BF42"/>
    <w:rsid w:val="7021D33A"/>
    <w:rsid w:val="7111B94E"/>
    <w:rsid w:val="71864915"/>
    <w:rsid w:val="733762FA"/>
    <w:rsid w:val="75647624"/>
    <w:rsid w:val="79146473"/>
    <w:rsid w:val="7AB034D4"/>
    <w:rsid w:val="7D85F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9A5C50"/>
  <w14:defaultImageDpi w14:val="32767"/>
  <w15:chartTrackingRefBased/>
  <w15:docId w15:val="{A2E607B4-F745-8F43-9583-82AD98624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0228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0228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0228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B0228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0228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0228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0228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0228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0228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02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B02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B022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DB022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022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022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022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022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022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A908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08B2"/>
  </w:style>
  <w:style w:type="paragraph" w:styleId="Footer">
    <w:name w:val="footer"/>
    <w:basedOn w:val="Normal"/>
    <w:link w:val="FooterChar"/>
    <w:uiPriority w:val="99"/>
    <w:unhideWhenUsed/>
    <w:rsid w:val="00A908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08B2"/>
  </w:style>
  <w:style w:type="character" w:styleId="PageNumber">
    <w:name w:val="page number"/>
    <w:basedOn w:val="DefaultParagraphFont"/>
    <w:uiPriority w:val="99"/>
    <w:semiHidden/>
    <w:unhideWhenUsed/>
    <w:rsid w:val="001E2D58"/>
  </w:style>
  <w:style w:type="table" w:styleId="TableGrid">
    <w:name w:val="Table Grid"/>
    <w:basedOn w:val="TableNormal"/>
    <w:uiPriority w:val="39"/>
    <w:rsid w:val="00BF37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3675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756"/>
    <w:rPr>
      <w:rFonts w:ascii="Times New Roman" w:hAnsi="Times New Roman" w:cs="Times New Roman"/>
      <w:sz w:val="18"/>
      <w:szCs w:val="18"/>
    </w:rPr>
  </w:style>
  <w:style w:type="paragraph" w:styleId="BodyText">
    <w:name w:val="Body Text"/>
    <w:link w:val="BodyTextChar"/>
    <w:qFormat/>
    <w:rsid w:val="00446DE4"/>
    <w:pPr>
      <w:spacing w:before="120" w:after="120" w:line="240" w:lineRule="exact"/>
    </w:pPr>
    <w:rPr>
      <w:rFonts w:ascii="Arial" w:eastAsia="Times New Roman" w:hAnsi="Arial" w:cs="Times New Roman"/>
      <w:sz w:val="20"/>
      <w:szCs w:val="22"/>
    </w:rPr>
  </w:style>
  <w:style w:type="character" w:customStyle="1" w:styleId="BodyTextChar">
    <w:name w:val="Body Text Char"/>
    <w:basedOn w:val="DefaultParagraphFont"/>
    <w:link w:val="BodyText"/>
    <w:rsid w:val="00446DE4"/>
    <w:rPr>
      <w:rFonts w:ascii="Arial" w:eastAsia="Times New Roman" w:hAnsi="Arial" w:cs="Times New Roman"/>
      <w:sz w:val="20"/>
      <w:szCs w:val="22"/>
    </w:rPr>
  </w:style>
  <w:style w:type="paragraph" w:customStyle="1" w:styleId="Abstract">
    <w:name w:val="Abstract"/>
    <w:next w:val="BodyText"/>
    <w:qFormat/>
    <w:rsid w:val="00C40C0D"/>
    <w:pPr>
      <w:spacing w:before="240"/>
    </w:pPr>
    <w:rPr>
      <w:rFonts w:asciiTheme="majorHAnsi" w:eastAsiaTheme="majorEastAsia" w:hAnsiTheme="majorHAnsi" w:cstheme="majorBidi"/>
      <w:b/>
      <w:iCs/>
      <w:sz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B04E8"/>
    <w:pPr>
      <w:numPr>
        <w:numId w:val="0"/>
      </w:numPr>
      <w:spacing w:before="480" w:line="276" w:lineRule="auto"/>
      <w:outlineLvl w:val="9"/>
    </w:pPr>
    <w:rPr>
      <w:b/>
      <w:bCs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BD37C7"/>
    <w:pPr>
      <w:spacing w:before="360" w:after="120"/>
    </w:pPr>
    <w:rPr>
      <w:rFonts w:ascii="Arial" w:hAnsi="Arial"/>
      <w:bCs/>
      <w:caps/>
      <w:sz w:val="22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66232E"/>
    <w:pPr>
      <w:ind w:left="240"/>
    </w:pPr>
    <w:rPr>
      <w:rFonts w:ascii="Arial" w:hAnsi="Arial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E13DFF"/>
    <w:pPr>
      <w:ind w:left="480"/>
    </w:pPr>
    <w:rPr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13DFF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13DFF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13DFF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13DFF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13DFF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13DFF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13DFF"/>
    <w:pPr>
      <w:ind w:left="1920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A352DF"/>
    <w:pPr>
      <w:ind w:left="720"/>
      <w:contextualSpacing/>
    </w:pPr>
  </w:style>
  <w:style w:type="paragraph" w:styleId="NoSpacing">
    <w:name w:val="No Spacing"/>
    <w:uiPriority w:val="1"/>
    <w:qFormat/>
    <w:rsid w:val="00565FC3"/>
    <w:rPr>
      <w:rFonts w:eastAsiaTheme="minorEastAsia"/>
      <w:sz w:val="22"/>
      <w:szCs w:val="22"/>
      <w:lang w:eastAsia="zh-CN"/>
    </w:rPr>
  </w:style>
  <w:style w:type="paragraph" w:styleId="Revision">
    <w:name w:val="Revision"/>
    <w:hidden/>
    <w:uiPriority w:val="99"/>
    <w:semiHidden/>
    <w:rsid w:val="003F0066"/>
  </w:style>
  <w:style w:type="paragraph" w:styleId="Title">
    <w:name w:val="Title"/>
    <w:basedOn w:val="Normal"/>
    <w:next w:val="Normal"/>
    <w:link w:val="TitleChar"/>
    <w:uiPriority w:val="10"/>
    <w:qFormat/>
    <w:rsid w:val="00890A4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0A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0D00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20D00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BookTitle">
    <w:name w:val="Book Title"/>
    <w:basedOn w:val="DefaultParagraphFont"/>
    <w:uiPriority w:val="33"/>
    <w:qFormat/>
    <w:rsid w:val="0044281E"/>
    <w:rPr>
      <w:b/>
      <w:bCs/>
      <w:i/>
      <w:iCs/>
      <w:spacing w:val="5"/>
    </w:rPr>
  </w:style>
  <w:style w:type="character" w:styleId="Strong">
    <w:name w:val="Strong"/>
    <w:basedOn w:val="DefaultParagraphFont"/>
    <w:uiPriority w:val="22"/>
    <w:qFormat/>
    <w:rsid w:val="0044281E"/>
    <w:rPr>
      <w:b/>
      <w:bCs/>
    </w:rPr>
  </w:style>
  <w:style w:type="character" w:styleId="Emphasis">
    <w:name w:val="Emphasis"/>
    <w:basedOn w:val="DefaultParagraphFont"/>
    <w:uiPriority w:val="20"/>
    <w:qFormat/>
    <w:rsid w:val="0044281E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44281E"/>
    <w:rPr>
      <w:i/>
      <w:iCs/>
      <w:color w:val="4472C4" w:themeColor="accent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B027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B0276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7B027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02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0276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rsid w:val="006269E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269E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7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4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8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5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olarisjon/Library/Group%20Containers/UBF8T346G9.Office/User%20Content.localized/Templates.localized/RCA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2322409b-f221-4241-9ecc-2fabb63b0af1">
      <UserInfo>
        <DisplayName>Vavilapalli, SudheerKumar</DisplayName>
        <AccountId>2139</AccountId>
        <AccountType/>
      </UserInfo>
      <UserInfo>
        <DisplayName>Craig, Gary (SVL)</DisplayName>
        <AccountId>2597</AccountId>
        <AccountType/>
      </UserInfo>
      <UserInfo>
        <DisplayName>TIWARI, AKSHAT</DisplayName>
        <AccountId>5876</AccountId>
        <AccountType/>
      </UserInfo>
      <UserInfo>
        <DisplayName>Das, Arnab</DisplayName>
        <AccountId>2239</AccountId>
        <AccountType/>
      </UserInfo>
      <UserInfo>
        <DisplayName>Dhoble, Mitali</DisplayName>
        <AccountId>2221</AccountId>
        <AccountType/>
      </UserInfo>
    </SharedWithUsers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478D52CE0F544EBC1974C4B2F4C3A3" ma:contentTypeVersion="8" ma:contentTypeDescription="Create a new document." ma:contentTypeScope="" ma:versionID="2706541464c2831a44c50baf56d51dfe">
  <xsd:schema xmlns:xsd="http://www.w3.org/2001/XMLSchema" xmlns:xs="http://www.w3.org/2001/XMLSchema" xmlns:p="http://schemas.microsoft.com/office/2006/metadata/properties" xmlns:ns2="3f6aa396-b386-4ddf-911b-69e85f7dd6ff" xmlns:ns3="2322409b-f221-4241-9ecc-2fabb63b0af1" targetNamespace="http://schemas.microsoft.com/office/2006/metadata/properties" ma:root="true" ma:fieldsID="5fbd1e46026edef8bf111514f413aaf0" ns2:_="" ns3:_="">
    <xsd:import namespace="3f6aa396-b386-4ddf-911b-69e85f7dd6ff"/>
    <xsd:import namespace="2322409b-f221-4241-9ecc-2fabb63b0a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6aa396-b386-4ddf-911b-69e85f7dd6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22409b-f221-4241-9ecc-2fabb63b0af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C41633A-5428-480A-9962-CDB9548843D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AB57D59-DAF6-42E6-A23B-B11C5AEC70EF}">
  <ds:schemaRefs>
    <ds:schemaRef ds:uri="http://schemas.microsoft.com/office/2006/metadata/properties"/>
    <ds:schemaRef ds:uri="http://schemas.microsoft.com/office/infopath/2007/PartnerControls"/>
    <ds:schemaRef ds:uri="2322409b-f221-4241-9ecc-2fabb63b0af1"/>
  </ds:schemaRefs>
</ds:datastoreItem>
</file>

<file path=customXml/itemProps3.xml><?xml version="1.0" encoding="utf-8"?>
<ds:datastoreItem xmlns:ds="http://schemas.openxmlformats.org/officeDocument/2006/customXml" ds:itemID="{F5C3569E-2DC8-FC48-A416-4EB093D243A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C6B32CA-1A6A-45FD-B7E2-F935E4A5CA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6aa396-b386-4ddf-911b-69e85f7dd6ff"/>
    <ds:schemaRef ds:uri="2322409b-f221-4241-9ecc-2fabb63b0a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RCA_Template.dotx</Template>
  <TotalTime>6</TotalTime>
  <Pages>4</Pages>
  <Words>326</Words>
  <Characters>1863</Characters>
  <Application>Microsoft Office Word</Application>
  <DocSecurity>0</DocSecurity>
  <Lines>15</Lines>
  <Paragraphs>4</Paragraphs>
  <ScaleCrop>false</ScaleCrop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Bowman</dc:creator>
  <cp:keywords/>
  <dc:description/>
  <cp:lastModifiedBy>Bowman, Jon</cp:lastModifiedBy>
  <cp:revision>5</cp:revision>
  <dcterms:created xsi:type="dcterms:W3CDTF">2025-07-05T20:02:00Z</dcterms:created>
  <dcterms:modified xsi:type="dcterms:W3CDTF">2025-07-05T21:22:00Z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0x01010021478D52CE0F544EBC1974C4B2F4C3A3</vt:lpwstr>
  </property>
</Properties>
</file>